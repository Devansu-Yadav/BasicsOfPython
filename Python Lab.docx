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1231" w:tblpY="1"/>
        <w:tblOverlap w:val="never"/>
        <w:tblW w:w="636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Description w:val="Reading log layout table"/>
      </w:tblPr>
      <w:tblGrid>
        <w:gridCol w:w="687"/>
        <w:gridCol w:w="3251"/>
        <w:gridCol w:w="1025"/>
        <w:gridCol w:w="47"/>
        <w:gridCol w:w="556"/>
        <w:gridCol w:w="602"/>
        <w:gridCol w:w="602"/>
        <w:gridCol w:w="601"/>
        <w:gridCol w:w="2954"/>
      </w:tblGrid>
      <w:tr w:rsidR="0044751C" w:rsidRPr="00C6523B" w14:paraId="4130C153" w14:textId="77777777" w:rsidTr="00726052">
        <w:tc>
          <w:tcPr>
            <w:tcW w:w="687" w:type="dxa"/>
            <w:tcBorders>
              <w:top w:val="single" w:sz="18" w:space="0" w:color="21807D" w:themeColor="accent2"/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</w:tcPr>
          <w:p w14:paraId="39B281C4" w14:textId="77777777" w:rsidR="0044751C" w:rsidRPr="00551E08" w:rsidRDefault="0044751C" w:rsidP="00726052">
            <w:pPr>
              <w:pStyle w:val="Title"/>
              <w:rPr>
                <w:noProof/>
              </w:rPr>
            </w:pPr>
          </w:p>
        </w:tc>
        <w:tc>
          <w:tcPr>
            <w:tcW w:w="9638" w:type="dxa"/>
            <w:gridSpan w:val="8"/>
            <w:tcBorders>
              <w:top w:val="single" w:sz="18" w:space="0" w:color="21807D" w:themeColor="accent2"/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  <w:shd w:val="clear" w:color="auto" w:fill="auto"/>
          </w:tcPr>
          <w:p w14:paraId="514E3AC0" w14:textId="04236057" w:rsidR="0044751C" w:rsidRPr="004839FF" w:rsidRDefault="0044751C" w:rsidP="00726052">
            <w:pPr>
              <w:pStyle w:val="Title"/>
              <w:rPr>
                <w:rFonts w:eastAsia="Segoe UI"/>
              </w:rPr>
            </w:pPr>
            <w:r w:rsidRPr="00481BDF">
              <w:rPr>
                <w:noProof/>
                <w:sz w:val="36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EBB7237" wp14:editId="1FCEF676">
                      <wp:simplePos x="0" y="0"/>
                      <wp:positionH relativeFrom="column">
                        <wp:posOffset>4749283</wp:posOffset>
                      </wp:positionH>
                      <wp:positionV relativeFrom="paragraph">
                        <wp:posOffset>124460</wp:posOffset>
                      </wp:positionV>
                      <wp:extent cx="1150620" cy="822960"/>
                      <wp:effectExtent l="0" t="0" r="0" b="0"/>
                      <wp:wrapNone/>
                      <wp:docPr id="2" name="Shape" descr="hands holding book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0620" cy="82296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21362" y="14567"/>
                                    </a:moveTo>
                                    <a:lnTo>
                                      <a:pt x="21123" y="14567"/>
                                    </a:lnTo>
                                    <a:lnTo>
                                      <a:pt x="21123" y="11700"/>
                                    </a:lnTo>
                                    <a:cubicBezTo>
                                      <a:pt x="21123" y="11700"/>
                                      <a:pt x="21123" y="11667"/>
                                      <a:pt x="21123" y="11667"/>
                                    </a:cubicBezTo>
                                    <a:lnTo>
                                      <a:pt x="20718" y="6967"/>
                                    </a:lnTo>
                                    <a:cubicBezTo>
                                      <a:pt x="20694" y="6667"/>
                                      <a:pt x="20575" y="6367"/>
                                      <a:pt x="20408" y="6200"/>
                                    </a:cubicBezTo>
                                    <a:lnTo>
                                      <a:pt x="19073" y="4767"/>
                                    </a:lnTo>
                                    <a:cubicBezTo>
                                      <a:pt x="19049" y="4733"/>
                                      <a:pt x="19025" y="4700"/>
                                      <a:pt x="18977" y="4700"/>
                                    </a:cubicBezTo>
                                    <a:lnTo>
                                      <a:pt x="18811" y="4633"/>
                                    </a:lnTo>
                                    <a:lnTo>
                                      <a:pt x="18811" y="1367"/>
                                    </a:lnTo>
                                    <a:lnTo>
                                      <a:pt x="18405" y="1367"/>
                                    </a:lnTo>
                                    <a:lnTo>
                                      <a:pt x="18405" y="0"/>
                                    </a:lnTo>
                                    <a:lnTo>
                                      <a:pt x="12087" y="0"/>
                                    </a:lnTo>
                                    <a:cubicBezTo>
                                      <a:pt x="11587" y="0"/>
                                      <a:pt x="11134" y="400"/>
                                      <a:pt x="10895" y="1000"/>
                                    </a:cubicBezTo>
                                    <a:lnTo>
                                      <a:pt x="10895" y="1000"/>
                                    </a:lnTo>
                                    <a:lnTo>
                                      <a:pt x="10848" y="900"/>
                                    </a:lnTo>
                                    <a:cubicBezTo>
                                      <a:pt x="10609" y="333"/>
                                      <a:pt x="10156" y="0"/>
                                      <a:pt x="9703" y="0"/>
                                    </a:cubicBezTo>
                                    <a:lnTo>
                                      <a:pt x="3338" y="0"/>
                                    </a:lnTo>
                                    <a:lnTo>
                                      <a:pt x="3338" y="1367"/>
                                    </a:lnTo>
                                    <a:lnTo>
                                      <a:pt x="2789" y="1367"/>
                                    </a:lnTo>
                                    <a:lnTo>
                                      <a:pt x="2789" y="4633"/>
                                    </a:lnTo>
                                    <a:lnTo>
                                      <a:pt x="2623" y="4700"/>
                                    </a:lnTo>
                                    <a:cubicBezTo>
                                      <a:pt x="2599" y="4700"/>
                                      <a:pt x="2551" y="4733"/>
                                      <a:pt x="2527" y="4767"/>
                                    </a:cubicBezTo>
                                    <a:lnTo>
                                      <a:pt x="1192" y="6200"/>
                                    </a:lnTo>
                                    <a:cubicBezTo>
                                      <a:pt x="1025" y="6400"/>
                                      <a:pt x="906" y="6667"/>
                                      <a:pt x="882" y="6967"/>
                                    </a:cubicBezTo>
                                    <a:lnTo>
                                      <a:pt x="477" y="11700"/>
                                    </a:lnTo>
                                    <a:cubicBezTo>
                                      <a:pt x="477" y="11700"/>
                                      <a:pt x="477" y="11733"/>
                                      <a:pt x="477" y="11733"/>
                                    </a:cubicBezTo>
                                    <a:lnTo>
                                      <a:pt x="477" y="14567"/>
                                    </a:lnTo>
                                    <a:lnTo>
                                      <a:pt x="238" y="14567"/>
                                    </a:lnTo>
                                    <a:cubicBezTo>
                                      <a:pt x="95" y="14567"/>
                                      <a:pt x="0" y="14700"/>
                                      <a:pt x="0" y="14900"/>
                                    </a:cubicBezTo>
                                    <a:lnTo>
                                      <a:pt x="0" y="21233"/>
                                    </a:lnTo>
                                    <a:cubicBezTo>
                                      <a:pt x="0" y="21433"/>
                                      <a:pt x="95" y="21567"/>
                                      <a:pt x="238" y="21567"/>
                                    </a:cubicBezTo>
                                    <a:cubicBezTo>
                                      <a:pt x="381" y="21567"/>
                                      <a:pt x="477" y="21433"/>
                                      <a:pt x="477" y="21233"/>
                                    </a:cubicBezTo>
                                    <a:lnTo>
                                      <a:pt x="477" y="17400"/>
                                    </a:lnTo>
                                    <a:lnTo>
                                      <a:pt x="2575" y="17400"/>
                                    </a:lnTo>
                                    <a:lnTo>
                                      <a:pt x="2575" y="21267"/>
                                    </a:lnTo>
                                    <a:cubicBezTo>
                                      <a:pt x="2575" y="21467"/>
                                      <a:pt x="2670" y="21600"/>
                                      <a:pt x="2813" y="21600"/>
                                    </a:cubicBezTo>
                                    <a:cubicBezTo>
                                      <a:pt x="2956" y="21600"/>
                                      <a:pt x="3052" y="21467"/>
                                      <a:pt x="3052" y="21267"/>
                                    </a:cubicBezTo>
                                    <a:lnTo>
                                      <a:pt x="3052" y="14900"/>
                                    </a:lnTo>
                                    <a:cubicBezTo>
                                      <a:pt x="3052" y="14700"/>
                                      <a:pt x="2956" y="14567"/>
                                      <a:pt x="2813" y="14567"/>
                                    </a:cubicBezTo>
                                    <a:lnTo>
                                      <a:pt x="2646" y="14567"/>
                                    </a:lnTo>
                                    <a:lnTo>
                                      <a:pt x="2670" y="12767"/>
                                    </a:lnTo>
                                    <a:cubicBezTo>
                                      <a:pt x="2718" y="12700"/>
                                      <a:pt x="2766" y="12633"/>
                                      <a:pt x="2813" y="12567"/>
                                    </a:cubicBezTo>
                                    <a:lnTo>
                                      <a:pt x="2813" y="14067"/>
                                    </a:lnTo>
                                    <a:lnTo>
                                      <a:pt x="9751" y="14067"/>
                                    </a:lnTo>
                                    <a:cubicBezTo>
                                      <a:pt x="9870" y="14733"/>
                                      <a:pt x="10299" y="15233"/>
                                      <a:pt x="10800" y="15233"/>
                                    </a:cubicBezTo>
                                    <a:lnTo>
                                      <a:pt x="10943" y="15233"/>
                                    </a:lnTo>
                                    <a:cubicBezTo>
                                      <a:pt x="11468" y="15233"/>
                                      <a:pt x="11897" y="14733"/>
                                      <a:pt x="11992" y="14067"/>
                                    </a:cubicBezTo>
                                    <a:lnTo>
                                      <a:pt x="18811" y="14067"/>
                                    </a:lnTo>
                                    <a:lnTo>
                                      <a:pt x="18811" y="12533"/>
                                    </a:lnTo>
                                    <a:cubicBezTo>
                                      <a:pt x="18858" y="12633"/>
                                      <a:pt x="18906" y="12700"/>
                                      <a:pt x="18954" y="12767"/>
                                    </a:cubicBezTo>
                                    <a:lnTo>
                                      <a:pt x="18977" y="14567"/>
                                    </a:lnTo>
                                    <a:lnTo>
                                      <a:pt x="18787" y="14567"/>
                                    </a:lnTo>
                                    <a:cubicBezTo>
                                      <a:pt x="18644" y="14567"/>
                                      <a:pt x="18548" y="14700"/>
                                      <a:pt x="18548" y="14900"/>
                                    </a:cubicBezTo>
                                    <a:lnTo>
                                      <a:pt x="18548" y="21233"/>
                                    </a:lnTo>
                                    <a:cubicBezTo>
                                      <a:pt x="18548" y="21433"/>
                                      <a:pt x="18644" y="21567"/>
                                      <a:pt x="18787" y="21567"/>
                                    </a:cubicBezTo>
                                    <a:cubicBezTo>
                                      <a:pt x="18930" y="21567"/>
                                      <a:pt x="19025" y="21433"/>
                                      <a:pt x="19025" y="21233"/>
                                    </a:cubicBezTo>
                                    <a:lnTo>
                                      <a:pt x="19025" y="17400"/>
                                    </a:lnTo>
                                    <a:lnTo>
                                      <a:pt x="21123" y="17400"/>
                                    </a:lnTo>
                                    <a:lnTo>
                                      <a:pt x="21123" y="21267"/>
                                    </a:lnTo>
                                    <a:cubicBezTo>
                                      <a:pt x="21123" y="21467"/>
                                      <a:pt x="21219" y="21600"/>
                                      <a:pt x="21362" y="21600"/>
                                    </a:cubicBezTo>
                                    <a:cubicBezTo>
                                      <a:pt x="21505" y="21600"/>
                                      <a:pt x="21600" y="21467"/>
                                      <a:pt x="21600" y="21267"/>
                                    </a:cubicBezTo>
                                    <a:lnTo>
                                      <a:pt x="21600" y="14900"/>
                                    </a:lnTo>
                                    <a:cubicBezTo>
                                      <a:pt x="21600" y="14733"/>
                                      <a:pt x="21481" y="14567"/>
                                      <a:pt x="21362" y="14567"/>
                                    </a:cubicBezTo>
                                    <a:close/>
                                    <a:moveTo>
                                      <a:pt x="2575" y="16733"/>
                                    </a:moveTo>
                                    <a:lnTo>
                                      <a:pt x="477" y="16733"/>
                                    </a:lnTo>
                                    <a:lnTo>
                                      <a:pt x="477" y="15233"/>
                                    </a:lnTo>
                                    <a:lnTo>
                                      <a:pt x="2575" y="15233"/>
                                    </a:lnTo>
                                    <a:lnTo>
                                      <a:pt x="2575" y="16733"/>
                                    </a:lnTo>
                                    <a:close/>
                                    <a:moveTo>
                                      <a:pt x="2742" y="9767"/>
                                    </a:moveTo>
                                    <a:cubicBezTo>
                                      <a:pt x="2742" y="10133"/>
                                      <a:pt x="2742" y="11167"/>
                                      <a:pt x="2694" y="11567"/>
                                    </a:cubicBezTo>
                                    <a:cubicBezTo>
                                      <a:pt x="2646" y="11867"/>
                                      <a:pt x="2384" y="12267"/>
                                      <a:pt x="2289" y="12367"/>
                                    </a:cubicBezTo>
                                    <a:cubicBezTo>
                                      <a:pt x="2241" y="12433"/>
                                      <a:pt x="2217" y="12533"/>
                                      <a:pt x="2193" y="12600"/>
                                    </a:cubicBezTo>
                                    <a:lnTo>
                                      <a:pt x="2146" y="14567"/>
                                    </a:lnTo>
                                    <a:lnTo>
                                      <a:pt x="954" y="14567"/>
                                    </a:lnTo>
                                    <a:lnTo>
                                      <a:pt x="954" y="11733"/>
                                    </a:lnTo>
                                    <a:lnTo>
                                      <a:pt x="1359" y="7033"/>
                                    </a:lnTo>
                                    <a:cubicBezTo>
                                      <a:pt x="1359" y="6900"/>
                                      <a:pt x="1407" y="6767"/>
                                      <a:pt x="1502" y="6700"/>
                                    </a:cubicBezTo>
                                    <a:lnTo>
                                      <a:pt x="2789" y="5333"/>
                                    </a:lnTo>
                                    <a:lnTo>
                                      <a:pt x="4411" y="4833"/>
                                    </a:lnTo>
                                    <a:cubicBezTo>
                                      <a:pt x="4434" y="4833"/>
                                      <a:pt x="4434" y="4833"/>
                                      <a:pt x="4458" y="4833"/>
                                    </a:cubicBezTo>
                                    <a:cubicBezTo>
                                      <a:pt x="4458" y="4833"/>
                                      <a:pt x="4482" y="4867"/>
                                      <a:pt x="4482" y="4900"/>
                                    </a:cubicBezTo>
                                    <a:cubicBezTo>
                                      <a:pt x="4482" y="4933"/>
                                      <a:pt x="4458" y="4967"/>
                                      <a:pt x="4458" y="4967"/>
                                    </a:cubicBezTo>
                                    <a:lnTo>
                                      <a:pt x="3123" y="5600"/>
                                    </a:lnTo>
                                    <a:cubicBezTo>
                                      <a:pt x="3099" y="5600"/>
                                      <a:pt x="3075" y="5633"/>
                                      <a:pt x="3052" y="5633"/>
                                    </a:cubicBezTo>
                                    <a:lnTo>
                                      <a:pt x="2289" y="6433"/>
                                    </a:lnTo>
                                    <a:cubicBezTo>
                                      <a:pt x="2193" y="6533"/>
                                      <a:pt x="2170" y="6700"/>
                                      <a:pt x="2217" y="6833"/>
                                    </a:cubicBezTo>
                                    <a:cubicBezTo>
                                      <a:pt x="2265" y="6967"/>
                                      <a:pt x="2360" y="7067"/>
                                      <a:pt x="2456" y="7033"/>
                                    </a:cubicBezTo>
                                    <a:lnTo>
                                      <a:pt x="5174" y="6567"/>
                                    </a:lnTo>
                                    <a:cubicBezTo>
                                      <a:pt x="5197" y="6567"/>
                                      <a:pt x="5221" y="6567"/>
                                      <a:pt x="5221" y="6600"/>
                                    </a:cubicBezTo>
                                    <a:cubicBezTo>
                                      <a:pt x="5221" y="6600"/>
                                      <a:pt x="5245" y="6633"/>
                                      <a:pt x="5245" y="6667"/>
                                    </a:cubicBezTo>
                                    <a:lnTo>
                                      <a:pt x="5245" y="6733"/>
                                    </a:lnTo>
                                    <a:cubicBezTo>
                                      <a:pt x="5245" y="6767"/>
                                      <a:pt x="5221" y="6833"/>
                                      <a:pt x="5197" y="6833"/>
                                    </a:cubicBezTo>
                                    <a:lnTo>
                                      <a:pt x="2575" y="7400"/>
                                    </a:lnTo>
                                    <a:cubicBezTo>
                                      <a:pt x="2456" y="7433"/>
                                      <a:pt x="2360" y="7600"/>
                                      <a:pt x="2384" y="7767"/>
                                    </a:cubicBezTo>
                                    <a:cubicBezTo>
                                      <a:pt x="2408" y="7933"/>
                                      <a:pt x="2527" y="8067"/>
                                      <a:pt x="2646" y="8033"/>
                                    </a:cubicBezTo>
                                    <a:lnTo>
                                      <a:pt x="4935" y="7533"/>
                                    </a:lnTo>
                                    <a:cubicBezTo>
                                      <a:pt x="4959" y="7533"/>
                                      <a:pt x="4983" y="7533"/>
                                      <a:pt x="4983" y="7567"/>
                                    </a:cubicBezTo>
                                    <a:cubicBezTo>
                                      <a:pt x="4983" y="7567"/>
                                      <a:pt x="5007" y="7600"/>
                                      <a:pt x="5007" y="7633"/>
                                    </a:cubicBezTo>
                                    <a:lnTo>
                                      <a:pt x="5007" y="7700"/>
                                    </a:lnTo>
                                    <a:cubicBezTo>
                                      <a:pt x="5007" y="7733"/>
                                      <a:pt x="4983" y="7800"/>
                                      <a:pt x="4959" y="7800"/>
                                    </a:cubicBezTo>
                                    <a:lnTo>
                                      <a:pt x="2718" y="8267"/>
                                    </a:lnTo>
                                    <a:cubicBezTo>
                                      <a:pt x="2599" y="8300"/>
                                      <a:pt x="2503" y="8467"/>
                                      <a:pt x="2527" y="8633"/>
                                    </a:cubicBezTo>
                                    <a:cubicBezTo>
                                      <a:pt x="2551" y="8800"/>
                                      <a:pt x="2670" y="8933"/>
                                      <a:pt x="2789" y="8900"/>
                                    </a:cubicBezTo>
                                    <a:lnTo>
                                      <a:pt x="4601" y="8500"/>
                                    </a:lnTo>
                                    <a:cubicBezTo>
                                      <a:pt x="4625" y="8500"/>
                                      <a:pt x="4649" y="8500"/>
                                      <a:pt x="4649" y="8533"/>
                                    </a:cubicBezTo>
                                    <a:cubicBezTo>
                                      <a:pt x="4649" y="8533"/>
                                      <a:pt x="4673" y="8567"/>
                                      <a:pt x="4673" y="8600"/>
                                    </a:cubicBezTo>
                                    <a:cubicBezTo>
                                      <a:pt x="4673" y="8633"/>
                                      <a:pt x="4649" y="8700"/>
                                      <a:pt x="4625" y="8700"/>
                                    </a:cubicBezTo>
                                    <a:lnTo>
                                      <a:pt x="2909" y="9367"/>
                                    </a:lnTo>
                                    <a:cubicBezTo>
                                      <a:pt x="2813" y="9467"/>
                                      <a:pt x="2742" y="9600"/>
                                      <a:pt x="2742" y="9767"/>
                                    </a:cubicBezTo>
                                    <a:close/>
                                    <a:moveTo>
                                      <a:pt x="9727" y="2067"/>
                                    </a:moveTo>
                                    <a:lnTo>
                                      <a:pt x="9727" y="13400"/>
                                    </a:lnTo>
                                    <a:lnTo>
                                      <a:pt x="3290" y="13400"/>
                                    </a:lnTo>
                                    <a:lnTo>
                                      <a:pt x="3290" y="9967"/>
                                    </a:lnTo>
                                    <a:lnTo>
                                      <a:pt x="4768" y="9400"/>
                                    </a:lnTo>
                                    <a:cubicBezTo>
                                      <a:pt x="5007" y="9300"/>
                                      <a:pt x="5174" y="9000"/>
                                      <a:pt x="5174" y="8633"/>
                                    </a:cubicBezTo>
                                    <a:cubicBezTo>
                                      <a:pt x="5174" y="8567"/>
                                      <a:pt x="5174" y="8500"/>
                                      <a:pt x="5150" y="8433"/>
                                    </a:cubicBezTo>
                                    <a:cubicBezTo>
                                      <a:pt x="5364" y="8333"/>
                                      <a:pt x="5531" y="8033"/>
                                      <a:pt x="5507" y="7667"/>
                                    </a:cubicBezTo>
                                    <a:lnTo>
                                      <a:pt x="5507" y="7600"/>
                                    </a:lnTo>
                                    <a:cubicBezTo>
                                      <a:pt x="5507" y="7533"/>
                                      <a:pt x="5483" y="7433"/>
                                      <a:pt x="5483" y="7367"/>
                                    </a:cubicBezTo>
                                    <a:cubicBezTo>
                                      <a:pt x="5650" y="7233"/>
                                      <a:pt x="5746" y="7000"/>
                                      <a:pt x="5746" y="6700"/>
                                    </a:cubicBezTo>
                                    <a:lnTo>
                                      <a:pt x="5746" y="6633"/>
                                    </a:lnTo>
                                    <a:cubicBezTo>
                                      <a:pt x="5746" y="6400"/>
                                      <a:pt x="5674" y="6200"/>
                                      <a:pt x="5555" y="6067"/>
                                    </a:cubicBezTo>
                                    <a:cubicBezTo>
                                      <a:pt x="5436" y="5967"/>
                                      <a:pt x="5293" y="5900"/>
                                      <a:pt x="5126" y="5900"/>
                                    </a:cubicBezTo>
                                    <a:lnTo>
                                      <a:pt x="3290" y="6233"/>
                                    </a:lnTo>
                                    <a:lnTo>
                                      <a:pt x="4601" y="5600"/>
                                    </a:lnTo>
                                    <a:cubicBezTo>
                                      <a:pt x="4816" y="5500"/>
                                      <a:pt x="4959" y="5233"/>
                                      <a:pt x="4959" y="4900"/>
                                    </a:cubicBezTo>
                                    <a:cubicBezTo>
                                      <a:pt x="4959" y="4667"/>
                                      <a:pt x="4887" y="4467"/>
                                      <a:pt x="4768" y="4333"/>
                                    </a:cubicBezTo>
                                    <a:cubicBezTo>
                                      <a:pt x="4649" y="4200"/>
                                      <a:pt x="4482" y="4133"/>
                                      <a:pt x="4315" y="4200"/>
                                    </a:cubicBezTo>
                                    <a:lnTo>
                                      <a:pt x="3266" y="4533"/>
                                    </a:lnTo>
                                    <a:lnTo>
                                      <a:pt x="3266" y="2067"/>
                                    </a:lnTo>
                                    <a:lnTo>
                                      <a:pt x="9727" y="2067"/>
                                    </a:lnTo>
                                    <a:cubicBezTo>
                                      <a:pt x="9727" y="2033"/>
                                      <a:pt x="9727" y="2033"/>
                                      <a:pt x="9727" y="2067"/>
                                    </a:cubicBezTo>
                                    <a:close/>
                                    <a:moveTo>
                                      <a:pt x="9846" y="1367"/>
                                    </a:moveTo>
                                    <a:lnTo>
                                      <a:pt x="3815" y="1367"/>
                                    </a:lnTo>
                                    <a:lnTo>
                                      <a:pt x="3815" y="667"/>
                                    </a:lnTo>
                                    <a:lnTo>
                                      <a:pt x="9703" y="667"/>
                                    </a:lnTo>
                                    <a:cubicBezTo>
                                      <a:pt x="10013" y="667"/>
                                      <a:pt x="10299" y="900"/>
                                      <a:pt x="10442" y="1267"/>
                                    </a:cubicBezTo>
                                    <a:lnTo>
                                      <a:pt x="10681" y="1800"/>
                                    </a:lnTo>
                                    <a:cubicBezTo>
                                      <a:pt x="10728" y="1933"/>
                                      <a:pt x="10824" y="1967"/>
                                      <a:pt x="10919" y="2000"/>
                                    </a:cubicBezTo>
                                    <a:cubicBezTo>
                                      <a:pt x="11015" y="2000"/>
                                      <a:pt x="11110" y="1933"/>
                                      <a:pt x="11158" y="1800"/>
                                    </a:cubicBezTo>
                                    <a:lnTo>
                                      <a:pt x="11325" y="1333"/>
                                    </a:lnTo>
                                    <a:cubicBezTo>
                                      <a:pt x="11468" y="933"/>
                                      <a:pt x="11777" y="700"/>
                                      <a:pt x="12087" y="700"/>
                                    </a:cubicBezTo>
                                    <a:lnTo>
                                      <a:pt x="17928" y="700"/>
                                    </a:lnTo>
                                    <a:lnTo>
                                      <a:pt x="17928" y="1400"/>
                                    </a:lnTo>
                                    <a:lnTo>
                                      <a:pt x="11897" y="1400"/>
                                    </a:lnTo>
                                    <a:cubicBezTo>
                                      <a:pt x="11706" y="1400"/>
                                      <a:pt x="11539" y="1633"/>
                                      <a:pt x="11539" y="1900"/>
                                    </a:cubicBezTo>
                                    <a:cubicBezTo>
                                      <a:pt x="11539" y="2267"/>
                                      <a:pt x="11325" y="2600"/>
                                      <a:pt x="11038" y="2600"/>
                                    </a:cubicBezTo>
                                    <a:lnTo>
                                      <a:pt x="10681" y="2600"/>
                                    </a:lnTo>
                                    <a:cubicBezTo>
                                      <a:pt x="10419" y="2600"/>
                                      <a:pt x="10180" y="2300"/>
                                      <a:pt x="10180" y="1900"/>
                                    </a:cubicBezTo>
                                    <a:cubicBezTo>
                                      <a:pt x="10204" y="1600"/>
                                      <a:pt x="10037" y="1367"/>
                                      <a:pt x="9846" y="1367"/>
                                    </a:cubicBezTo>
                                    <a:close/>
                                    <a:moveTo>
                                      <a:pt x="18334" y="13400"/>
                                    </a:moveTo>
                                    <a:lnTo>
                                      <a:pt x="12016" y="13400"/>
                                    </a:lnTo>
                                    <a:lnTo>
                                      <a:pt x="12016" y="6333"/>
                                    </a:lnTo>
                                    <a:cubicBezTo>
                                      <a:pt x="12016" y="6133"/>
                                      <a:pt x="11921" y="6000"/>
                                      <a:pt x="11777" y="6000"/>
                                    </a:cubicBezTo>
                                    <a:cubicBezTo>
                                      <a:pt x="11634" y="6000"/>
                                      <a:pt x="11539" y="6133"/>
                                      <a:pt x="11539" y="6333"/>
                                    </a:cubicBezTo>
                                    <a:lnTo>
                                      <a:pt x="11539" y="13400"/>
                                    </a:lnTo>
                                    <a:lnTo>
                                      <a:pt x="11539" y="13400"/>
                                    </a:lnTo>
                                    <a:lnTo>
                                      <a:pt x="11539" y="13733"/>
                                    </a:lnTo>
                                    <a:cubicBezTo>
                                      <a:pt x="11539" y="14200"/>
                                      <a:pt x="11277" y="14567"/>
                                      <a:pt x="10943" y="14567"/>
                                    </a:cubicBezTo>
                                    <a:lnTo>
                                      <a:pt x="10800" y="14567"/>
                                    </a:lnTo>
                                    <a:cubicBezTo>
                                      <a:pt x="10466" y="14567"/>
                                      <a:pt x="10204" y="14200"/>
                                      <a:pt x="10204" y="13733"/>
                                    </a:cubicBezTo>
                                    <a:cubicBezTo>
                                      <a:pt x="10204" y="13733"/>
                                      <a:pt x="10204" y="13733"/>
                                      <a:pt x="10204" y="13733"/>
                                    </a:cubicBezTo>
                                    <a:lnTo>
                                      <a:pt x="10204" y="3033"/>
                                    </a:lnTo>
                                    <a:cubicBezTo>
                                      <a:pt x="10347" y="3167"/>
                                      <a:pt x="10514" y="3233"/>
                                      <a:pt x="10681" y="3233"/>
                                    </a:cubicBezTo>
                                    <a:lnTo>
                                      <a:pt x="11038" y="3233"/>
                                    </a:lnTo>
                                    <a:cubicBezTo>
                                      <a:pt x="11539" y="3233"/>
                                      <a:pt x="11944" y="2733"/>
                                      <a:pt x="11992" y="2067"/>
                                    </a:cubicBezTo>
                                    <a:lnTo>
                                      <a:pt x="18310" y="2067"/>
                                    </a:lnTo>
                                    <a:lnTo>
                                      <a:pt x="18310" y="4533"/>
                                    </a:lnTo>
                                    <a:lnTo>
                                      <a:pt x="17285" y="4200"/>
                                    </a:lnTo>
                                    <a:cubicBezTo>
                                      <a:pt x="17118" y="4167"/>
                                      <a:pt x="16975" y="4200"/>
                                      <a:pt x="16832" y="4333"/>
                                    </a:cubicBezTo>
                                    <a:cubicBezTo>
                                      <a:pt x="16713" y="4467"/>
                                      <a:pt x="16641" y="4667"/>
                                      <a:pt x="16641" y="4900"/>
                                    </a:cubicBezTo>
                                    <a:cubicBezTo>
                                      <a:pt x="16641" y="5200"/>
                                      <a:pt x="16784" y="5500"/>
                                      <a:pt x="16999" y="5600"/>
                                    </a:cubicBezTo>
                                    <a:lnTo>
                                      <a:pt x="18310" y="6200"/>
                                    </a:lnTo>
                                    <a:lnTo>
                                      <a:pt x="18310" y="6200"/>
                                    </a:lnTo>
                                    <a:lnTo>
                                      <a:pt x="16474" y="5900"/>
                                    </a:lnTo>
                                    <a:cubicBezTo>
                                      <a:pt x="16307" y="5867"/>
                                      <a:pt x="16164" y="5933"/>
                                      <a:pt x="16045" y="6100"/>
                                    </a:cubicBezTo>
                                    <a:cubicBezTo>
                                      <a:pt x="15926" y="6267"/>
                                      <a:pt x="15854" y="6467"/>
                                      <a:pt x="15854" y="6667"/>
                                    </a:cubicBezTo>
                                    <a:lnTo>
                                      <a:pt x="15854" y="6733"/>
                                    </a:lnTo>
                                    <a:cubicBezTo>
                                      <a:pt x="15854" y="7000"/>
                                      <a:pt x="15974" y="7267"/>
                                      <a:pt x="16117" y="7400"/>
                                    </a:cubicBezTo>
                                    <a:cubicBezTo>
                                      <a:pt x="16093" y="7467"/>
                                      <a:pt x="16093" y="7567"/>
                                      <a:pt x="16093" y="7633"/>
                                    </a:cubicBezTo>
                                    <a:lnTo>
                                      <a:pt x="16093" y="7700"/>
                                    </a:lnTo>
                                    <a:cubicBezTo>
                                      <a:pt x="16093" y="8033"/>
                                      <a:pt x="16236" y="8333"/>
                                      <a:pt x="16450" y="8467"/>
                                    </a:cubicBezTo>
                                    <a:cubicBezTo>
                                      <a:pt x="16426" y="8533"/>
                                      <a:pt x="16426" y="8600"/>
                                      <a:pt x="16426" y="8667"/>
                                    </a:cubicBezTo>
                                    <a:cubicBezTo>
                                      <a:pt x="16426" y="9033"/>
                                      <a:pt x="16570" y="9333"/>
                                      <a:pt x="16832" y="9433"/>
                                    </a:cubicBezTo>
                                    <a:lnTo>
                                      <a:pt x="18310" y="10000"/>
                                    </a:lnTo>
                                    <a:lnTo>
                                      <a:pt x="18310" y="13400"/>
                                    </a:lnTo>
                                    <a:close/>
                                    <a:moveTo>
                                      <a:pt x="18930" y="11533"/>
                                    </a:moveTo>
                                    <a:cubicBezTo>
                                      <a:pt x="18882" y="11133"/>
                                      <a:pt x="18882" y="10100"/>
                                      <a:pt x="18882" y="9733"/>
                                    </a:cubicBezTo>
                                    <a:cubicBezTo>
                                      <a:pt x="18882" y="9567"/>
                                      <a:pt x="18811" y="9433"/>
                                      <a:pt x="18715" y="9400"/>
                                    </a:cubicBezTo>
                                    <a:lnTo>
                                      <a:pt x="16999" y="8733"/>
                                    </a:lnTo>
                                    <a:cubicBezTo>
                                      <a:pt x="16975" y="8733"/>
                                      <a:pt x="16951" y="8667"/>
                                      <a:pt x="16951" y="8633"/>
                                    </a:cubicBezTo>
                                    <a:cubicBezTo>
                                      <a:pt x="16951" y="8600"/>
                                      <a:pt x="16975" y="8567"/>
                                      <a:pt x="16975" y="8567"/>
                                    </a:cubicBezTo>
                                    <a:cubicBezTo>
                                      <a:pt x="16975" y="8567"/>
                                      <a:pt x="16999" y="8533"/>
                                      <a:pt x="17023" y="8533"/>
                                    </a:cubicBezTo>
                                    <a:lnTo>
                                      <a:pt x="18811" y="8933"/>
                                    </a:lnTo>
                                    <a:lnTo>
                                      <a:pt x="18834" y="8933"/>
                                    </a:lnTo>
                                    <a:cubicBezTo>
                                      <a:pt x="18977" y="8967"/>
                                      <a:pt x="19097" y="8833"/>
                                      <a:pt x="19097" y="8667"/>
                                    </a:cubicBezTo>
                                    <a:cubicBezTo>
                                      <a:pt x="19121" y="8500"/>
                                      <a:pt x="19025" y="8300"/>
                                      <a:pt x="18906" y="8300"/>
                                    </a:cubicBezTo>
                                    <a:lnTo>
                                      <a:pt x="16641" y="7833"/>
                                    </a:lnTo>
                                    <a:cubicBezTo>
                                      <a:pt x="16617" y="7833"/>
                                      <a:pt x="16570" y="7767"/>
                                      <a:pt x="16593" y="7733"/>
                                    </a:cubicBezTo>
                                    <a:lnTo>
                                      <a:pt x="16593" y="7667"/>
                                    </a:lnTo>
                                    <a:cubicBezTo>
                                      <a:pt x="16593" y="7633"/>
                                      <a:pt x="16617" y="7600"/>
                                      <a:pt x="16617" y="7600"/>
                                    </a:cubicBezTo>
                                    <a:cubicBezTo>
                                      <a:pt x="16617" y="7600"/>
                                      <a:pt x="16641" y="7567"/>
                                      <a:pt x="16665" y="7567"/>
                                    </a:cubicBezTo>
                                    <a:lnTo>
                                      <a:pt x="18954" y="8067"/>
                                    </a:lnTo>
                                    <a:cubicBezTo>
                                      <a:pt x="19073" y="8100"/>
                                      <a:pt x="19216" y="7967"/>
                                      <a:pt x="19216" y="7800"/>
                                    </a:cubicBezTo>
                                    <a:cubicBezTo>
                                      <a:pt x="19240" y="7633"/>
                                      <a:pt x="19144" y="7433"/>
                                      <a:pt x="19025" y="7433"/>
                                    </a:cubicBezTo>
                                    <a:lnTo>
                                      <a:pt x="16403" y="6867"/>
                                    </a:lnTo>
                                    <a:cubicBezTo>
                                      <a:pt x="16379" y="6867"/>
                                      <a:pt x="16355" y="6833"/>
                                      <a:pt x="16355" y="6767"/>
                                    </a:cubicBezTo>
                                    <a:lnTo>
                                      <a:pt x="16355" y="6700"/>
                                    </a:lnTo>
                                    <a:cubicBezTo>
                                      <a:pt x="16355" y="6667"/>
                                      <a:pt x="16379" y="6633"/>
                                      <a:pt x="16379" y="6633"/>
                                    </a:cubicBezTo>
                                    <a:cubicBezTo>
                                      <a:pt x="16379" y="6633"/>
                                      <a:pt x="16403" y="6600"/>
                                      <a:pt x="16426" y="6600"/>
                                    </a:cubicBezTo>
                                    <a:lnTo>
                                      <a:pt x="19168" y="7033"/>
                                    </a:lnTo>
                                    <a:cubicBezTo>
                                      <a:pt x="19264" y="7067"/>
                                      <a:pt x="19383" y="6967"/>
                                      <a:pt x="19407" y="6833"/>
                                    </a:cubicBezTo>
                                    <a:cubicBezTo>
                                      <a:pt x="19454" y="6700"/>
                                      <a:pt x="19407" y="6533"/>
                                      <a:pt x="19335" y="6433"/>
                                    </a:cubicBezTo>
                                    <a:lnTo>
                                      <a:pt x="18548" y="5633"/>
                                    </a:lnTo>
                                    <a:cubicBezTo>
                                      <a:pt x="18525" y="5600"/>
                                      <a:pt x="18501" y="5600"/>
                                      <a:pt x="18477" y="5600"/>
                                    </a:cubicBezTo>
                                    <a:lnTo>
                                      <a:pt x="17142" y="4967"/>
                                    </a:lnTo>
                                    <a:cubicBezTo>
                                      <a:pt x="17118" y="4967"/>
                                      <a:pt x="17118" y="4933"/>
                                      <a:pt x="17118" y="4900"/>
                                    </a:cubicBezTo>
                                    <a:cubicBezTo>
                                      <a:pt x="17118" y="4867"/>
                                      <a:pt x="17118" y="4867"/>
                                      <a:pt x="17142" y="4833"/>
                                    </a:cubicBezTo>
                                    <a:cubicBezTo>
                                      <a:pt x="17142" y="4833"/>
                                      <a:pt x="17166" y="4800"/>
                                      <a:pt x="17189" y="4833"/>
                                    </a:cubicBezTo>
                                    <a:lnTo>
                                      <a:pt x="18811" y="5333"/>
                                    </a:lnTo>
                                    <a:lnTo>
                                      <a:pt x="20098" y="6700"/>
                                    </a:lnTo>
                                    <a:cubicBezTo>
                                      <a:pt x="20170" y="6767"/>
                                      <a:pt x="20217" y="6900"/>
                                      <a:pt x="20241" y="7033"/>
                                    </a:cubicBezTo>
                                    <a:lnTo>
                                      <a:pt x="20646" y="11733"/>
                                    </a:lnTo>
                                    <a:lnTo>
                                      <a:pt x="20646" y="14567"/>
                                    </a:lnTo>
                                    <a:lnTo>
                                      <a:pt x="19454" y="14567"/>
                                    </a:lnTo>
                                    <a:lnTo>
                                      <a:pt x="19430" y="12600"/>
                                    </a:lnTo>
                                    <a:cubicBezTo>
                                      <a:pt x="19430" y="12500"/>
                                      <a:pt x="19407" y="12400"/>
                                      <a:pt x="19335" y="12367"/>
                                    </a:cubicBezTo>
                                    <a:cubicBezTo>
                                      <a:pt x="19240" y="12267"/>
                                      <a:pt x="18977" y="11867"/>
                                      <a:pt x="18930" y="11533"/>
                                    </a:cubicBezTo>
                                    <a:close/>
                                    <a:moveTo>
                                      <a:pt x="21123" y="16733"/>
                                    </a:moveTo>
                                    <a:lnTo>
                                      <a:pt x="19025" y="16733"/>
                                    </a:lnTo>
                                    <a:lnTo>
                                      <a:pt x="19025" y="15233"/>
                                    </a:lnTo>
                                    <a:lnTo>
                                      <a:pt x="21123" y="15233"/>
                                    </a:lnTo>
                                    <a:lnTo>
                                      <a:pt x="21123" y="16733"/>
                                    </a:lnTo>
                                    <a:close/>
                                    <a:moveTo>
                                      <a:pt x="16474" y="11600"/>
                                    </a:moveTo>
                                    <a:lnTo>
                                      <a:pt x="13327" y="11600"/>
                                    </a:lnTo>
                                    <a:cubicBezTo>
                                      <a:pt x="13184" y="11600"/>
                                      <a:pt x="13089" y="11733"/>
                                      <a:pt x="13089" y="11933"/>
                                    </a:cubicBezTo>
                                    <a:cubicBezTo>
                                      <a:pt x="13089" y="12133"/>
                                      <a:pt x="13184" y="12267"/>
                                      <a:pt x="13327" y="12267"/>
                                    </a:cubicBezTo>
                                    <a:lnTo>
                                      <a:pt x="16474" y="12267"/>
                                    </a:lnTo>
                                    <a:cubicBezTo>
                                      <a:pt x="16617" y="12267"/>
                                      <a:pt x="16713" y="12133"/>
                                      <a:pt x="16713" y="11933"/>
                                    </a:cubicBezTo>
                                    <a:cubicBezTo>
                                      <a:pt x="16713" y="11767"/>
                                      <a:pt x="16593" y="11600"/>
                                      <a:pt x="16474" y="11600"/>
                                    </a:cubicBezTo>
                                    <a:close/>
                                    <a:moveTo>
                                      <a:pt x="14066" y="4533"/>
                                    </a:moveTo>
                                    <a:lnTo>
                                      <a:pt x="15640" y="4533"/>
                                    </a:lnTo>
                                    <a:cubicBezTo>
                                      <a:pt x="15783" y="4533"/>
                                      <a:pt x="15878" y="4400"/>
                                      <a:pt x="15878" y="4200"/>
                                    </a:cubicBezTo>
                                    <a:cubicBezTo>
                                      <a:pt x="15878" y="4000"/>
                                      <a:pt x="15783" y="3867"/>
                                      <a:pt x="15640" y="3867"/>
                                    </a:cubicBezTo>
                                    <a:lnTo>
                                      <a:pt x="14066" y="3867"/>
                                    </a:lnTo>
                                    <a:cubicBezTo>
                                      <a:pt x="13923" y="3867"/>
                                      <a:pt x="13828" y="4000"/>
                                      <a:pt x="13828" y="4200"/>
                                    </a:cubicBezTo>
                                    <a:cubicBezTo>
                                      <a:pt x="13828" y="4400"/>
                                      <a:pt x="13947" y="4533"/>
                                      <a:pt x="14066" y="453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253717" id="Shape" o:spid="_x0000_s1026" alt="hands holding book icon" style="position:absolute;margin-left:373.95pt;margin-top:9.8pt;width:90.6pt;height:64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" path="m21362,14567r-239,l21123,11700v,,,-33,,-33l20718,6967v-24,-300,-143,-600,-310,-767l19073,4767v-24,-34,-48,-67,-96,-67l18811,4633r,-3266l18405,1367,18405,,12087,v-500,,-953,400,-1192,1000l10895,1000r-47,-100c10609,333,10156,,9703,l3338,r,1367l2789,1367r,3266l2623,4700v-24,,-72,33,-96,67l1192,6200v-167,200,-286,467,-310,767l477,11700v,,,33,,33l477,14567r-239,c95,14567,,14700,,14900r,6333c,21433,95,21567,238,21567v143,,239,-134,239,-334l477,17400r2098,l2575,21267v,200,95,333,238,333c2956,21600,3052,21467,3052,21267r,-6367c3052,14700,2956,14567,2813,14567r-167,l2670,12767v48,-67,96,-134,143,-200l2813,14067r6938,c9870,14733,10299,15233,10800,15233r143,c11468,15233,11897,14733,11992,14067r6819,l18811,12533v47,100,95,167,143,234l18977,14567r-190,c18644,14567,18548,14700,18548,14900r,6333c18548,21433,18644,21567,18787,21567v143,,238,-134,238,-334l19025,17400r2098,l21123,21267v,200,96,333,239,333c21505,21600,21600,21467,21600,21267r,-6367c21600,14733,21481,14567,21362,14567xm2575,16733r-2098,l477,15233r2098,l2575,16733xm2742,9767v,366,,1400,-48,1800c2646,11867,2384,12267,2289,12367v-48,66,-72,166,-96,233l2146,14567r-1192,l954,11733,1359,7033v,-133,48,-266,143,-333l2789,5333,4411,4833v23,,23,,47,c4458,4833,4482,4867,4482,4900v,33,-24,67,-24,67l3123,5600v-24,,-48,33,-71,33l2289,6433v-96,100,-119,267,-72,400c2265,6967,2360,7067,2456,7033l5174,6567v23,,47,,47,33c5221,6600,5245,6633,5245,6667r,66c5245,6767,5221,6833,5197,6833l2575,7400v-119,33,-215,200,-191,367c2408,7933,2527,8067,2646,8033l4935,7533v24,,48,,48,34c4983,7567,5007,7600,5007,7633r,67c5007,7733,4983,7800,4959,7800l2718,8267v-119,33,-215,200,-191,366c2551,8800,2670,8933,2789,8900l4601,8500v24,,48,,48,33c4649,8533,4673,8567,4673,8600v,33,-24,100,-48,100l2909,9367v-96,100,-167,233,-167,400xm9727,2067r,11333l3290,13400r,-3433l4768,9400v239,-100,406,-400,406,-767c5174,8567,5174,8500,5150,8433v214,-100,381,-400,357,-766l5507,7600v,-67,-24,-167,-24,-233c5650,7233,5746,7000,5746,6700r,-67c5746,6400,5674,6200,5555,6067,5436,5967,5293,5900,5126,5900l3290,6233,4601,5600v215,-100,358,-367,358,-700c4959,4667,4887,4467,4768,4333,4649,4200,4482,4133,4315,4200l3266,4533r,-2466l9727,2067v,-34,,-34,,xm9846,1367r-6031,l3815,667r5888,c10013,667,10299,900,10442,1267r239,533c10728,1933,10824,1967,10919,2000v96,,191,-67,239,-200l11325,1333v143,-400,452,-633,762,-633l17928,700r,700l11897,1400v-191,,-358,233,-358,500c11539,2267,11325,2600,11038,2600r-357,c10419,2600,10180,2300,10180,1900v24,-300,-143,-533,-334,-533xm18334,13400r-6318,l12016,6333v,-200,-95,-333,-239,-333c11634,6000,11539,6133,11539,6333r,7067l11539,13400r,333c11539,14200,11277,14567,10943,14567r-143,c10466,14567,10204,14200,10204,13733v,,,,,l10204,3033v143,134,310,200,477,200l11038,3233v501,,906,-500,954,-1166l18310,2067r,2466l17285,4200v-167,-33,-310,,-453,133c16713,4467,16641,4667,16641,4900v,300,143,600,358,700l18310,6200r,l16474,5900v-167,-33,-310,33,-429,200c15926,6267,15854,6467,15854,6667r,66c15854,7000,15974,7267,16117,7400v-24,67,-24,167,-24,233l16093,7700v,333,143,633,357,767c16426,8533,16426,8600,16426,8667v,366,144,666,406,766l18310,10000r,3400l18334,13400xm18930,11533v-48,-400,-48,-1433,-48,-1800c18882,9567,18811,9433,18715,9400l16999,8733v-24,,-48,-66,-48,-100c16951,8600,16975,8567,16975,8567v,,24,-34,48,-34l18811,8933r23,c18977,8967,19097,8833,19097,8667v24,-167,-72,-367,-191,-367l16641,7833v-24,,-71,-66,-48,-100l16593,7667v,-34,24,-67,24,-67c16617,7600,16641,7567,16665,7567r2289,500c19073,8100,19216,7967,19216,7800v24,-167,-72,-367,-191,-367l16403,6867v-24,,-48,-34,-48,-100l16355,6700v,-33,24,-67,24,-67c16379,6633,16403,6600,16426,6600r2742,433c19264,7067,19383,6967,19407,6833v47,-133,,-300,-72,-400l18548,5633v-23,-33,-47,-33,-71,-33l17142,4967v-24,,-24,-34,-24,-67c17118,4867,17118,4867,17142,4833v,,24,-33,47,l18811,5333r1287,1367c20170,6767,20217,6900,20241,7033r405,4700l20646,14567r-1192,l19430,12600v,-100,-23,-200,-95,-233c19240,12267,18977,11867,18930,11533xm21123,16733r-2098,l19025,15233r2098,l21123,16733xm16474,11600r-3147,c13184,11600,13089,11733,13089,11933v,200,95,334,238,334l16474,12267v143,,239,-134,239,-334c16713,11767,16593,11600,16474,11600xm14066,4533r1574,c15783,4533,15878,4400,15878,4200v,-200,-95,-333,-238,-333l14066,3867v-143,,-238,133,-238,333c13828,4400,13947,4533,14066,4533xe" fillcolor="#21807d [3205]" stroked="f" strokeweight="1pt">
                      <v:stroke miterlimit="4" joinstyle="miter"/>
                      <v:path arrowok="t" o:extrusionok="f" o:connecttype="custom" o:connectlocs="575310,411480;575310,411480;575310,411480;575310,411480" o:connectangles="0,90,180,270"/>
                    </v:shape>
                  </w:pict>
                </mc:Fallback>
              </mc:AlternateContent>
            </w:r>
            <w:r w:rsidRPr="00481BDF">
              <w:rPr>
                <w:sz w:val="36"/>
                <w:szCs w:val="48"/>
              </w:rPr>
              <w:t>Abir</w:t>
            </w:r>
            <w:r w:rsidR="00481BDF">
              <w:rPr>
                <w:sz w:val="36"/>
                <w:szCs w:val="48"/>
              </w:rPr>
              <w:t xml:space="preserve"> ||</w:t>
            </w:r>
            <w:r w:rsidR="000C61CF" w:rsidRPr="00481BDF">
              <w:rPr>
                <w:sz w:val="36"/>
                <w:szCs w:val="48"/>
              </w:rPr>
              <w:t xml:space="preserve"> 18BCS2471</w:t>
            </w:r>
            <w:r w:rsidR="00481BDF">
              <w:rPr>
                <w:sz w:val="36"/>
                <w:szCs w:val="48"/>
              </w:rPr>
              <w:t xml:space="preserve"> ||</w:t>
            </w:r>
            <w:r w:rsidR="000C61CF" w:rsidRPr="00481BDF">
              <w:rPr>
                <w:sz w:val="36"/>
                <w:szCs w:val="48"/>
              </w:rPr>
              <w:t xml:space="preserve"> CSE-16</w:t>
            </w:r>
            <w:r w:rsidR="00481BDF">
              <w:rPr>
                <w:sz w:val="36"/>
                <w:szCs w:val="48"/>
              </w:rPr>
              <w:t>-</w:t>
            </w:r>
            <w:r w:rsidR="000C61CF" w:rsidRPr="00481BDF">
              <w:rPr>
                <w:sz w:val="36"/>
                <w:szCs w:val="48"/>
              </w:rPr>
              <w:t>(B)</w:t>
            </w:r>
            <w:r w:rsidRPr="0044751C">
              <w:rPr>
                <w:sz w:val="40"/>
                <w:szCs w:val="52"/>
              </w:rPr>
              <w:br/>
            </w:r>
            <w:r w:rsidRPr="0044751C">
              <w:rPr>
                <w:rFonts w:eastAsia="Segoe UI"/>
                <w:sz w:val="40"/>
                <w:szCs w:val="52"/>
              </w:rPr>
              <w:t>PTHON LAB EXPERIMENT</w:t>
            </w:r>
            <w:r>
              <w:rPr>
                <w:rFonts w:eastAsia="Segoe UI"/>
                <w:sz w:val="40"/>
                <w:szCs w:val="52"/>
              </w:rPr>
              <w:t>S</w:t>
            </w:r>
          </w:p>
        </w:tc>
      </w:tr>
      <w:tr w:rsidR="0044751C" w14:paraId="60985478" w14:textId="77777777" w:rsidTr="00726052">
        <w:trPr>
          <w:trHeight w:val="113"/>
        </w:trPr>
        <w:tc>
          <w:tcPr>
            <w:tcW w:w="687" w:type="dxa"/>
            <w:tcBorders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</w:tcPr>
          <w:p w14:paraId="7D150E1A" w14:textId="77777777" w:rsidR="0044751C" w:rsidRPr="00CB6656" w:rsidRDefault="0044751C" w:rsidP="00726052">
            <w:pPr>
              <w:pStyle w:val="NoSpacing"/>
            </w:pPr>
          </w:p>
        </w:tc>
        <w:tc>
          <w:tcPr>
            <w:tcW w:w="3251" w:type="dxa"/>
            <w:tcBorders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</w:tcPr>
          <w:p w14:paraId="338BF262" w14:textId="77777777" w:rsidR="0044751C" w:rsidRPr="00CB6656" w:rsidRDefault="0044751C" w:rsidP="00726052">
            <w:pPr>
              <w:pStyle w:val="NoSpacing"/>
            </w:pPr>
          </w:p>
        </w:tc>
        <w:tc>
          <w:tcPr>
            <w:tcW w:w="1025" w:type="dxa"/>
            <w:tcBorders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</w:tcPr>
          <w:p w14:paraId="14BDDB79" w14:textId="77777777" w:rsidR="0044751C" w:rsidRPr="00CB6656" w:rsidRDefault="0044751C" w:rsidP="00726052">
            <w:pPr>
              <w:pStyle w:val="NoSpacing"/>
            </w:pPr>
          </w:p>
        </w:tc>
        <w:tc>
          <w:tcPr>
            <w:tcW w:w="2408" w:type="dxa"/>
            <w:gridSpan w:val="5"/>
            <w:tcBorders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</w:tcPr>
          <w:p w14:paraId="3581C174" w14:textId="10292003" w:rsidR="0044751C" w:rsidRPr="00CB6656" w:rsidRDefault="0044751C" w:rsidP="00726052">
            <w:pPr>
              <w:pStyle w:val="NoSpacing"/>
            </w:pPr>
          </w:p>
        </w:tc>
        <w:tc>
          <w:tcPr>
            <w:tcW w:w="2954" w:type="dxa"/>
            <w:tcBorders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  <w:vAlign w:val="center"/>
          </w:tcPr>
          <w:p w14:paraId="0675645F" w14:textId="5A9C33F2" w:rsidR="0044751C" w:rsidRPr="00CB6656" w:rsidRDefault="0044751C" w:rsidP="00726052">
            <w:pPr>
              <w:pStyle w:val="NoSpacing"/>
            </w:pPr>
          </w:p>
        </w:tc>
      </w:tr>
      <w:tr w:rsidR="0044751C" w14:paraId="471831A5" w14:textId="77777777" w:rsidTr="00726052">
        <w:trPr>
          <w:trHeight w:val="696"/>
        </w:trPr>
        <w:tc>
          <w:tcPr>
            <w:tcW w:w="687" w:type="dxa"/>
            <w:tcBorders>
              <w:top w:val="single" w:sz="18" w:space="0" w:color="21807D" w:themeColor="accent2"/>
              <w:left w:val="single" w:sz="18" w:space="0" w:color="21807D" w:themeColor="accent2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14:paraId="4EED7621" w14:textId="592DBC73" w:rsidR="0044751C" w:rsidRPr="001E1A76" w:rsidRDefault="0044751C" w:rsidP="00726052">
            <w:pPr>
              <w:pStyle w:val="Heading1"/>
            </w:pPr>
            <w:r>
              <w:t>Sr no.</w:t>
            </w:r>
          </w:p>
        </w:tc>
        <w:tc>
          <w:tcPr>
            <w:tcW w:w="3251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14:paraId="06D9B778" w14:textId="217141ED" w:rsidR="0044751C" w:rsidRPr="001E1A76" w:rsidRDefault="0044751C" w:rsidP="00726052">
            <w:pPr>
              <w:pStyle w:val="Heading1"/>
            </w:pPr>
            <w:r>
              <w:t>Experiment Name</w:t>
            </w:r>
          </w:p>
        </w:tc>
        <w:tc>
          <w:tcPr>
            <w:tcW w:w="1072" w:type="dxa"/>
            <w:gridSpan w:val="2"/>
            <w:tcBorders>
              <w:top w:val="single" w:sz="18" w:space="0" w:color="21807D" w:themeColor="accent2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21807D" w:themeFill="accent2"/>
          </w:tcPr>
          <w:p w14:paraId="2580DCEA" w14:textId="46ACF48F" w:rsidR="0044751C" w:rsidRDefault="0044751C" w:rsidP="00726052">
            <w:pPr>
              <w:pStyle w:val="Heading1"/>
            </w:pPr>
            <w:r>
              <w:br/>
              <w:t>Date</w:t>
            </w:r>
          </w:p>
        </w:tc>
        <w:tc>
          <w:tcPr>
            <w:tcW w:w="2361" w:type="dxa"/>
            <w:gridSpan w:val="4"/>
            <w:tcBorders>
              <w:top w:val="single" w:sz="18" w:space="0" w:color="21807D" w:themeColor="accent2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21807D" w:themeFill="accent2"/>
          </w:tcPr>
          <w:p w14:paraId="004B5FAE" w14:textId="52997644" w:rsidR="0044751C" w:rsidRDefault="0044751C" w:rsidP="00726052">
            <w:pPr>
              <w:pStyle w:val="Heading1"/>
            </w:pPr>
            <w:r>
              <w:t>Marking</w:t>
            </w:r>
          </w:p>
          <w:p w14:paraId="0F472144" w14:textId="77777777" w:rsidR="0044751C" w:rsidRDefault="0044751C" w:rsidP="00726052">
            <w:pPr>
              <w:pStyle w:val="Heading1"/>
            </w:pPr>
          </w:p>
          <w:p w14:paraId="69602426" w14:textId="6BE2DF41" w:rsidR="0044751C" w:rsidRPr="001E1A76" w:rsidRDefault="0044751C" w:rsidP="00726052">
            <w:pPr>
              <w:pStyle w:val="Heading1"/>
              <w:jc w:val="left"/>
            </w:pPr>
            <w:r>
              <w:t xml:space="preserve">  C       P      </w:t>
            </w:r>
            <w:r w:rsidR="00726052">
              <w:t xml:space="preserve">  </w:t>
            </w:r>
            <w:r>
              <w:t>V      T</w:t>
            </w:r>
          </w:p>
        </w:tc>
        <w:tc>
          <w:tcPr>
            <w:tcW w:w="2954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18" w:space="0" w:color="21807D" w:themeColor="accent2"/>
            </w:tcBorders>
            <w:shd w:val="clear" w:color="auto" w:fill="21807D" w:themeFill="accent2"/>
            <w:vAlign w:val="center"/>
          </w:tcPr>
          <w:p w14:paraId="2857B06E" w14:textId="6D1892CA" w:rsidR="0044751C" w:rsidRPr="001E1A76" w:rsidRDefault="0044751C" w:rsidP="00726052">
            <w:pPr>
              <w:pStyle w:val="Heading1"/>
            </w:pPr>
            <w:r>
              <w:t>Teacher Sign</w:t>
            </w:r>
          </w:p>
        </w:tc>
      </w:tr>
      <w:tr w:rsidR="000C61CF" w:rsidRPr="004839FF" w14:paraId="6CF8D1F4" w14:textId="77777777" w:rsidTr="00726052">
        <w:trPr>
          <w:trHeight w:val="850"/>
        </w:trPr>
        <w:tc>
          <w:tcPr>
            <w:tcW w:w="687" w:type="dxa"/>
            <w:tcBorders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6355DF0" w14:textId="4D102083" w:rsidR="000C61CF" w:rsidRPr="008424EB" w:rsidRDefault="00726052" w:rsidP="00726052">
            <w:pPr>
              <w:pStyle w:val="ListNumber"/>
              <w:numPr>
                <w:ilvl w:val="0"/>
                <w:numId w:val="0"/>
              </w:numPr>
              <w:ind w:left="293" w:hanging="293"/>
            </w:pPr>
            <w:r>
              <w:t xml:space="preserve">    </w:t>
            </w:r>
            <w:r w:rsidR="000C61CF">
              <w:t>1</w:t>
            </w:r>
          </w:p>
        </w:tc>
        <w:tc>
          <w:tcPr>
            <w:tcW w:w="3251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8616F3E" w14:textId="21D5D1B2" w:rsidR="000C61CF" w:rsidRDefault="000C61CF" w:rsidP="00726052">
            <w:r>
              <w:t>Write python programs in various modes and printing and assigning values assigned to the variables.</w:t>
            </w:r>
          </w:p>
        </w:tc>
        <w:tc>
          <w:tcPr>
            <w:tcW w:w="1072" w:type="dxa"/>
            <w:gridSpan w:val="2"/>
            <w:tcBorders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F604639" w14:textId="77777777" w:rsidR="000C61CF" w:rsidRDefault="000C61CF" w:rsidP="00726052"/>
        </w:tc>
        <w:tc>
          <w:tcPr>
            <w:tcW w:w="556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FD959E4" w14:textId="77777777" w:rsidR="000C61CF" w:rsidRDefault="000C61CF" w:rsidP="00726052"/>
        </w:tc>
        <w:tc>
          <w:tcPr>
            <w:tcW w:w="602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73B7AD96" w14:textId="77777777" w:rsidR="000C61CF" w:rsidRDefault="000C61CF" w:rsidP="00726052"/>
        </w:tc>
        <w:tc>
          <w:tcPr>
            <w:tcW w:w="602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6127A07" w14:textId="77777777" w:rsidR="000C61CF" w:rsidRDefault="000C61CF" w:rsidP="00726052"/>
        </w:tc>
        <w:tc>
          <w:tcPr>
            <w:tcW w:w="601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CF57A0F" w14:textId="0EB1CD02" w:rsidR="000C61CF" w:rsidRDefault="000C61CF" w:rsidP="00726052"/>
        </w:tc>
        <w:tc>
          <w:tcPr>
            <w:tcW w:w="2954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505877CD" w14:textId="77777777" w:rsidR="000C61CF" w:rsidRDefault="000C61CF" w:rsidP="00726052"/>
        </w:tc>
      </w:tr>
      <w:tr w:rsidR="000C61CF" w14:paraId="5B9CFC44" w14:textId="77777777" w:rsidTr="00726052">
        <w:trPr>
          <w:trHeight w:val="850"/>
        </w:trPr>
        <w:tc>
          <w:tcPr>
            <w:tcW w:w="687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09B7FB8" w14:textId="3B72151F" w:rsidR="000C61CF" w:rsidRDefault="00726052" w:rsidP="00726052">
            <w:pPr>
              <w:pStyle w:val="ListNumber"/>
              <w:numPr>
                <w:ilvl w:val="0"/>
                <w:numId w:val="0"/>
              </w:numPr>
              <w:ind w:left="360" w:hanging="293"/>
            </w:pPr>
            <w:r>
              <w:t xml:space="preserve">   </w:t>
            </w:r>
            <w:r w:rsidR="000C61CF">
              <w:t>2</w:t>
            </w:r>
          </w:p>
        </w:tc>
        <w:tc>
          <w:tcPr>
            <w:tcW w:w="3251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87F75E9" w14:textId="295F91A5" w:rsidR="000C61CF" w:rsidRDefault="000C61CF" w:rsidP="00726052">
            <w:r>
              <w:t xml:space="preserve">Program to demonstrate the use of </w:t>
            </w:r>
            <w:r w:rsidR="007F4E64">
              <w:t>if, if</w:t>
            </w:r>
            <w:r>
              <w:t xml:space="preserve"> else, while, for, break and continue.</w:t>
            </w:r>
          </w:p>
        </w:tc>
        <w:tc>
          <w:tcPr>
            <w:tcW w:w="1072" w:type="dxa"/>
            <w:gridSpan w:val="2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D520A0F" w14:textId="77777777" w:rsidR="000C61CF" w:rsidRDefault="000C61CF" w:rsidP="00726052"/>
        </w:tc>
        <w:tc>
          <w:tcPr>
            <w:tcW w:w="556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B6CFEF7" w14:textId="77777777" w:rsidR="000C61CF" w:rsidRDefault="000C61CF" w:rsidP="00726052"/>
        </w:tc>
        <w:tc>
          <w:tcPr>
            <w:tcW w:w="60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3AF2A11" w14:textId="77777777" w:rsidR="000C61CF" w:rsidRDefault="000C61CF" w:rsidP="00726052"/>
        </w:tc>
        <w:tc>
          <w:tcPr>
            <w:tcW w:w="60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CA3A780" w14:textId="77777777" w:rsidR="000C61CF" w:rsidRDefault="000C61CF" w:rsidP="00726052"/>
        </w:tc>
        <w:tc>
          <w:tcPr>
            <w:tcW w:w="601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CDB2ABD" w14:textId="1DE03024" w:rsidR="000C61CF" w:rsidRDefault="000C61CF" w:rsidP="00726052"/>
        </w:tc>
        <w:tc>
          <w:tcPr>
            <w:tcW w:w="2954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1F0345E4" w14:textId="77777777" w:rsidR="000C61CF" w:rsidRDefault="000C61CF" w:rsidP="00726052"/>
        </w:tc>
      </w:tr>
      <w:tr w:rsidR="000C61CF" w14:paraId="4F81FF07" w14:textId="77777777" w:rsidTr="00726052">
        <w:trPr>
          <w:trHeight w:val="850"/>
        </w:trPr>
        <w:tc>
          <w:tcPr>
            <w:tcW w:w="687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0869EA3" w14:textId="35723759" w:rsidR="000C61CF" w:rsidRDefault="00726052" w:rsidP="00726052">
            <w:pPr>
              <w:pStyle w:val="ListNumber"/>
              <w:numPr>
                <w:ilvl w:val="0"/>
                <w:numId w:val="0"/>
              </w:numPr>
              <w:ind w:left="360" w:hanging="293"/>
            </w:pPr>
            <w:r>
              <w:t xml:space="preserve">   </w:t>
            </w:r>
            <w:r w:rsidR="000C61CF">
              <w:t>3</w:t>
            </w:r>
          </w:p>
        </w:tc>
        <w:tc>
          <w:tcPr>
            <w:tcW w:w="3251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7809634" w14:textId="0985A8A5" w:rsidR="000C61CF" w:rsidRDefault="000C61CF" w:rsidP="00726052">
            <w:r>
              <w:t>Program to demonstrate the use of functions and passing different types of arguments to functions.</w:t>
            </w:r>
          </w:p>
        </w:tc>
        <w:tc>
          <w:tcPr>
            <w:tcW w:w="1072" w:type="dxa"/>
            <w:gridSpan w:val="2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B4969B7" w14:textId="77777777" w:rsidR="000C61CF" w:rsidRDefault="000C61CF" w:rsidP="00726052"/>
        </w:tc>
        <w:tc>
          <w:tcPr>
            <w:tcW w:w="556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71F43CF4" w14:textId="77777777" w:rsidR="000C61CF" w:rsidRDefault="000C61CF" w:rsidP="00726052"/>
        </w:tc>
        <w:tc>
          <w:tcPr>
            <w:tcW w:w="60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58A10AC" w14:textId="77777777" w:rsidR="000C61CF" w:rsidRDefault="000C61CF" w:rsidP="00726052"/>
        </w:tc>
        <w:tc>
          <w:tcPr>
            <w:tcW w:w="60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D966F36" w14:textId="77777777" w:rsidR="000C61CF" w:rsidRDefault="000C61CF" w:rsidP="00726052"/>
        </w:tc>
        <w:tc>
          <w:tcPr>
            <w:tcW w:w="601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B0F0B33" w14:textId="6D5DABD8" w:rsidR="000C61CF" w:rsidRDefault="000C61CF" w:rsidP="00726052"/>
        </w:tc>
        <w:tc>
          <w:tcPr>
            <w:tcW w:w="2954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B2D9A36" w14:textId="77777777" w:rsidR="000C61CF" w:rsidRDefault="000C61CF" w:rsidP="00726052"/>
        </w:tc>
      </w:tr>
      <w:tr w:rsidR="000C61CF" w14:paraId="43CC7943" w14:textId="77777777" w:rsidTr="00726052">
        <w:trPr>
          <w:trHeight w:val="850"/>
        </w:trPr>
        <w:tc>
          <w:tcPr>
            <w:tcW w:w="687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921A1A9" w14:textId="57653081" w:rsidR="000C61CF" w:rsidRDefault="000C61CF" w:rsidP="00726052">
            <w:pPr>
              <w:pStyle w:val="ListNumber"/>
              <w:numPr>
                <w:ilvl w:val="0"/>
                <w:numId w:val="0"/>
              </w:numPr>
              <w:ind w:left="360" w:hanging="293"/>
            </w:pPr>
            <w:r>
              <w:t>4.1</w:t>
            </w:r>
          </w:p>
        </w:tc>
        <w:tc>
          <w:tcPr>
            <w:tcW w:w="3251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A439C60" w14:textId="0363CC7D" w:rsidR="000C61CF" w:rsidRDefault="000C61CF" w:rsidP="00726052">
            <w:r>
              <w:t xml:space="preserve">Using recursive and non-recursive </w:t>
            </w:r>
            <w:proofErr w:type="gramStart"/>
            <w:r>
              <w:t>functions ,</w:t>
            </w:r>
            <w:proofErr w:type="gramEnd"/>
            <w:r>
              <w:t xml:space="preserve"> write a python program to find factorial of a given number.</w:t>
            </w:r>
          </w:p>
        </w:tc>
        <w:tc>
          <w:tcPr>
            <w:tcW w:w="1072" w:type="dxa"/>
            <w:gridSpan w:val="2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C1E39BE" w14:textId="77777777" w:rsidR="000C61CF" w:rsidRDefault="000C61CF" w:rsidP="00726052"/>
        </w:tc>
        <w:tc>
          <w:tcPr>
            <w:tcW w:w="556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19E1EAB" w14:textId="77777777" w:rsidR="000C61CF" w:rsidRDefault="000C61CF" w:rsidP="00726052"/>
        </w:tc>
        <w:tc>
          <w:tcPr>
            <w:tcW w:w="60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50A9787" w14:textId="77777777" w:rsidR="000C61CF" w:rsidRDefault="000C61CF" w:rsidP="00726052"/>
        </w:tc>
        <w:tc>
          <w:tcPr>
            <w:tcW w:w="60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8091FC4" w14:textId="77777777" w:rsidR="000C61CF" w:rsidRDefault="000C61CF" w:rsidP="00726052"/>
        </w:tc>
        <w:tc>
          <w:tcPr>
            <w:tcW w:w="601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7ED2C964" w14:textId="4F353A44" w:rsidR="000C61CF" w:rsidRDefault="000C61CF" w:rsidP="00726052"/>
        </w:tc>
        <w:tc>
          <w:tcPr>
            <w:tcW w:w="2954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7784FC35" w14:textId="77777777" w:rsidR="000C61CF" w:rsidRDefault="000C61CF" w:rsidP="00726052"/>
        </w:tc>
      </w:tr>
      <w:tr w:rsidR="000C61CF" w14:paraId="78963AED" w14:textId="77777777" w:rsidTr="00726052">
        <w:trPr>
          <w:trHeight w:val="850"/>
        </w:trPr>
        <w:tc>
          <w:tcPr>
            <w:tcW w:w="687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654CA7F" w14:textId="54C0B0E4" w:rsidR="000C61CF" w:rsidRDefault="000C61CF" w:rsidP="00726052">
            <w:pPr>
              <w:pStyle w:val="ListNumber"/>
              <w:numPr>
                <w:ilvl w:val="0"/>
                <w:numId w:val="0"/>
              </w:numPr>
              <w:ind w:left="360" w:hanging="293"/>
            </w:pPr>
            <w:r>
              <w:t>4.2</w:t>
            </w:r>
          </w:p>
        </w:tc>
        <w:tc>
          <w:tcPr>
            <w:tcW w:w="3251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DE924BB" w14:textId="2B3E1421" w:rsidR="000C61CF" w:rsidRDefault="000C61CF" w:rsidP="00726052">
            <w:r>
              <w:t xml:space="preserve">Display all the employee </w:t>
            </w:r>
            <w:proofErr w:type="gramStart"/>
            <w:r>
              <w:t>details .</w:t>
            </w:r>
            <w:proofErr w:type="gramEnd"/>
            <w:r>
              <w:t xml:space="preserve"> </w:t>
            </w:r>
            <w:proofErr w:type="gramStart"/>
            <w:r>
              <w:t>Also</w:t>
            </w:r>
            <w:proofErr w:type="gramEnd"/>
            <w:r>
              <w:t xml:space="preserve"> calculator the yearly income tax of employee based on a prevailing income tax slabs.</w:t>
            </w:r>
          </w:p>
        </w:tc>
        <w:tc>
          <w:tcPr>
            <w:tcW w:w="1072" w:type="dxa"/>
            <w:gridSpan w:val="2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515A781" w14:textId="77777777" w:rsidR="000C61CF" w:rsidRDefault="000C61CF" w:rsidP="00726052"/>
        </w:tc>
        <w:tc>
          <w:tcPr>
            <w:tcW w:w="556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754725AD" w14:textId="77777777" w:rsidR="000C61CF" w:rsidRDefault="000C61CF" w:rsidP="00726052"/>
        </w:tc>
        <w:tc>
          <w:tcPr>
            <w:tcW w:w="60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41267EE" w14:textId="77777777" w:rsidR="000C61CF" w:rsidRDefault="000C61CF" w:rsidP="00726052"/>
        </w:tc>
        <w:tc>
          <w:tcPr>
            <w:tcW w:w="60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7975E50" w14:textId="77777777" w:rsidR="000C61CF" w:rsidRDefault="000C61CF" w:rsidP="00726052"/>
        </w:tc>
        <w:tc>
          <w:tcPr>
            <w:tcW w:w="601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432F56D" w14:textId="21146C9C" w:rsidR="000C61CF" w:rsidRDefault="000C61CF" w:rsidP="00726052"/>
        </w:tc>
        <w:tc>
          <w:tcPr>
            <w:tcW w:w="2954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31FE01C2" w14:textId="77777777" w:rsidR="000C61CF" w:rsidRDefault="000C61CF" w:rsidP="00726052"/>
        </w:tc>
      </w:tr>
      <w:tr w:rsidR="000C61CF" w14:paraId="7E49C35C" w14:textId="77777777" w:rsidTr="00726052">
        <w:trPr>
          <w:trHeight w:val="850"/>
        </w:trPr>
        <w:tc>
          <w:tcPr>
            <w:tcW w:w="687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65F92EE" w14:textId="68269539" w:rsidR="000C61CF" w:rsidRDefault="000C61CF" w:rsidP="00726052">
            <w:pPr>
              <w:pStyle w:val="ListNumber"/>
              <w:numPr>
                <w:ilvl w:val="0"/>
                <w:numId w:val="0"/>
              </w:numPr>
              <w:ind w:left="360" w:hanging="293"/>
            </w:pPr>
            <w:r>
              <w:t>5.1</w:t>
            </w:r>
          </w:p>
        </w:tc>
        <w:tc>
          <w:tcPr>
            <w:tcW w:w="3251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B947F9E" w14:textId="47500052" w:rsidR="000C61CF" w:rsidRDefault="000C61CF" w:rsidP="00726052">
            <w:r>
              <w:t xml:space="preserve">To write a python program to find the maximum, </w:t>
            </w:r>
            <w:proofErr w:type="gramStart"/>
            <w:r>
              <w:t>minimum ,</w:t>
            </w:r>
            <w:proofErr w:type="gramEnd"/>
            <w:r>
              <w:t xml:space="preserve"> mean ,median and mode for a list of numbers using user defined functions.</w:t>
            </w:r>
          </w:p>
        </w:tc>
        <w:tc>
          <w:tcPr>
            <w:tcW w:w="1072" w:type="dxa"/>
            <w:gridSpan w:val="2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C90A73F" w14:textId="77777777" w:rsidR="000C61CF" w:rsidRDefault="000C61CF" w:rsidP="00726052"/>
        </w:tc>
        <w:tc>
          <w:tcPr>
            <w:tcW w:w="556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765FC0F3" w14:textId="77777777" w:rsidR="000C61CF" w:rsidRDefault="000C61CF" w:rsidP="00726052"/>
        </w:tc>
        <w:tc>
          <w:tcPr>
            <w:tcW w:w="60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1720747" w14:textId="77777777" w:rsidR="000C61CF" w:rsidRDefault="000C61CF" w:rsidP="00726052"/>
        </w:tc>
        <w:tc>
          <w:tcPr>
            <w:tcW w:w="60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624B60C" w14:textId="77777777" w:rsidR="000C61CF" w:rsidRDefault="000C61CF" w:rsidP="00726052"/>
        </w:tc>
        <w:tc>
          <w:tcPr>
            <w:tcW w:w="601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AF08AFE" w14:textId="7509DB08" w:rsidR="000C61CF" w:rsidRDefault="000C61CF" w:rsidP="00726052"/>
        </w:tc>
        <w:tc>
          <w:tcPr>
            <w:tcW w:w="2954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59110DC2" w14:textId="77777777" w:rsidR="000C61CF" w:rsidRDefault="000C61CF" w:rsidP="00726052"/>
        </w:tc>
      </w:tr>
      <w:tr w:rsidR="000C61CF" w14:paraId="24C10492" w14:textId="77777777" w:rsidTr="00726052">
        <w:trPr>
          <w:trHeight w:val="850"/>
        </w:trPr>
        <w:tc>
          <w:tcPr>
            <w:tcW w:w="687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ED8923C" w14:textId="6006DBC6" w:rsidR="000C61CF" w:rsidRDefault="000C61CF" w:rsidP="00726052">
            <w:pPr>
              <w:pStyle w:val="ListNumber"/>
              <w:numPr>
                <w:ilvl w:val="0"/>
                <w:numId w:val="0"/>
              </w:numPr>
              <w:ind w:left="360" w:hanging="293"/>
            </w:pPr>
            <w:r>
              <w:t>5.2</w:t>
            </w:r>
          </w:p>
        </w:tc>
        <w:tc>
          <w:tcPr>
            <w:tcW w:w="3251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56F04B5" w14:textId="3B0F5742" w:rsidR="000C61CF" w:rsidRDefault="000C61CF" w:rsidP="00726052">
            <w:r>
              <w:t>To write a python program to multiply matrices.</w:t>
            </w:r>
          </w:p>
        </w:tc>
        <w:tc>
          <w:tcPr>
            <w:tcW w:w="1072" w:type="dxa"/>
            <w:gridSpan w:val="2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6350E8C" w14:textId="77777777" w:rsidR="000C61CF" w:rsidRDefault="000C61CF" w:rsidP="00726052"/>
        </w:tc>
        <w:tc>
          <w:tcPr>
            <w:tcW w:w="556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49418CF" w14:textId="77777777" w:rsidR="000C61CF" w:rsidRDefault="000C61CF" w:rsidP="00726052"/>
        </w:tc>
        <w:tc>
          <w:tcPr>
            <w:tcW w:w="60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7367EBA9" w14:textId="77777777" w:rsidR="000C61CF" w:rsidRDefault="000C61CF" w:rsidP="00726052"/>
        </w:tc>
        <w:tc>
          <w:tcPr>
            <w:tcW w:w="60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0A0C833" w14:textId="77777777" w:rsidR="000C61CF" w:rsidRDefault="000C61CF" w:rsidP="00726052"/>
        </w:tc>
        <w:tc>
          <w:tcPr>
            <w:tcW w:w="601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F143F71" w14:textId="1968B2D1" w:rsidR="000C61CF" w:rsidRDefault="000C61CF" w:rsidP="00726052"/>
        </w:tc>
        <w:tc>
          <w:tcPr>
            <w:tcW w:w="2954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16D2818F" w14:textId="77777777" w:rsidR="000C61CF" w:rsidRDefault="000C61CF" w:rsidP="00726052"/>
        </w:tc>
      </w:tr>
      <w:tr w:rsidR="000C61CF" w14:paraId="6ABCB9FB" w14:textId="77777777" w:rsidTr="00726052">
        <w:trPr>
          <w:trHeight w:val="850"/>
        </w:trPr>
        <w:tc>
          <w:tcPr>
            <w:tcW w:w="687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BD922AB" w14:textId="2F198FD0" w:rsidR="000C61CF" w:rsidRDefault="00726052" w:rsidP="00726052">
            <w:pPr>
              <w:pStyle w:val="ListNumber"/>
              <w:numPr>
                <w:ilvl w:val="0"/>
                <w:numId w:val="0"/>
              </w:numPr>
              <w:ind w:left="360" w:hanging="360"/>
            </w:pPr>
            <w:r>
              <w:t xml:space="preserve"> </w:t>
            </w:r>
            <w:r w:rsidR="000C61CF">
              <w:t>6.1</w:t>
            </w:r>
          </w:p>
        </w:tc>
        <w:tc>
          <w:tcPr>
            <w:tcW w:w="3251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7413B47D" w14:textId="6C058FA4" w:rsidR="000C61CF" w:rsidRDefault="000C61CF" w:rsidP="00726052">
            <w:r>
              <w:t xml:space="preserve">Write a program to count the number of characters in the string and store them </w:t>
            </w:r>
            <w:proofErr w:type="gramStart"/>
            <w:r>
              <w:t>in  a</w:t>
            </w:r>
            <w:proofErr w:type="gramEnd"/>
            <w:r>
              <w:t xml:space="preserve"> dictionary data structure. </w:t>
            </w:r>
          </w:p>
        </w:tc>
        <w:tc>
          <w:tcPr>
            <w:tcW w:w="1072" w:type="dxa"/>
            <w:gridSpan w:val="2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ADBD032" w14:textId="77777777" w:rsidR="000C61CF" w:rsidRDefault="000C61CF" w:rsidP="00726052"/>
        </w:tc>
        <w:tc>
          <w:tcPr>
            <w:tcW w:w="556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7F097AFD" w14:textId="77777777" w:rsidR="000C61CF" w:rsidRDefault="000C61CF" w:rsidP="00726052"/>
        </w:tc>
        <w:tc>
          <w:tcPr>
            <w:tcW w:w="60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0BF2D24" w14:textId="77777777" w:rsidR="000C61CF" w:rsidRDefault="000C61CF" w:rsidP="00726052"/>
        </w:tc>
        <w:tc>
          <w:tcPr>
            <w:tcW w:w="60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B61398E" w14:textId="77777777" w:rsidR="000C61CF" w:rsidRDefault="000C61CF" w:rsidP="00726052"/>
        </w:tc>
        <w:tc>
          <w:tcPr>
            <w:tcW w:w="601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3000C5B" w14:textId="132D4949" w:rsidR="000C61CF" w:rsidRDefault="000C61CF" w:rsidP="00726052"/>
        </w:tc>
        <w:tc>
          <w:tcPr>
            <w:tcW w:w="2954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23E6DD18" w14:textId="77777777" w:rsidR="000C61CF" w:rsidRDefault="000C61CF" w:rsidP="00726052"/>
        </w:tc>
      </w:tr>
      <w:tr w:rsidR="000C61CF" w14:paraId="21A11F5C" w14:textId="77777777" w:rsidTr="00726052">
        <w:trPr>
          <w:trHeight w:val="850"/>
        </w:trPr>
        <w:tc>
          <w:tcPr>
            <w:tcW w:w="687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537D156" w14:textId="7DA45128" w:rsidR="000C61CF" w:rsidRDefault="00726052" w:rsidP="00726052">
            <w:pPr>
              <w:pStyle w:val="ListNumber"/>
              <w:numPr>
                <w:ilvl w:val="0"/>
                <w:numId w:val="0"/>
              </w:numPr>
              <w:ind w:left="360" w:hanging="293"/>
            </w:pPr>
            <w:r>
              <w:t>6.2</w:t>
            </w:r>
          </w:p>
        </w:tc>
        <w:tc>
          <w:tcPr>
            <w:tcW w:w="3251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966B373" w14:textId="257FB068" w:rsidR="000C61CF" w:rsidRDefault="000C61CF" w:rsidP="00726052">
            <w:r>
              <w:t xml:space="preserve">Write a program to </w:t>
            </w:r>
            <w:proofErr w:type="spellStart"/>
            <w:r>
              <w:t>combine_listes</w:t>
            </w:r>
            <w:proofErr w:type="spellEnd"/>
            <w:r>
              <w:t xml:space="preserve"> that combines these lists into a dictionary. </w:t>
            </w:r>
          </w:p>
        </w:tc>
        <w:tc>
          <w:tcPr>
            <w:tcW w:w="1072" w:type="dxa"/>
            <w:gridSpan w:val="2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75C2C61" w14:textId="77777777" w:rsidR="000C61CF" w:rsidRDefault="000C61CF" w:rsidP="00726052"/>
        </w:tc>
        <w:tc>
          <w:tcPr>
            <w:tcW w:w="556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D78E599" w14:textId="77777777" w:rsidR="000C61CF" w:rsidRDefault="000C61CF" w:rsidP="00726052"/>
        </w:tc>
        <w:tc>
          <w:tcPr>
            <w:tcW w:w="60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69F3E48" w14:textId="77777777" w:rsidR="000C61CF" w:rsidRDefault="000C61CF" w:rsidP="00726052"/>
        </w:tc>
        <w:tc>
          <w:tcPr>
            <w:tcW w:w="60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46C69EE" w14:textId="77777777" w:rsidR="000C61CF" w:rsidRDefault="000C61CF" w:rsidP="00726052"/>
        </w:tc>
        <w:tc>
          <w:tcPr>
            <w:tcW w:w="601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3FF0922" w14:textId="6BE9D3BA" w:rsidR="000C61CF" w:rsidRDefault="000C61CF" w:rsidP="00726052"/>
        </w:tc>
        <w:tc>
          <w:tcPr>
            <w:tcW w:w="2954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4A0E4CB2" w14:textId="77777777" w:rsidR="000C61CF" w:rsidRDefault="000C61CF" w:rsidP="00726052"/>
        </w:tc>
      </w:tr>
      <w:tr w:rsidR="000C61CF" w14:paraId="28C6A85D" w14:textId="77777777" w:rsidTr="00726052">
        <w:trPr>
          <w:trHeight w:val="850"/>
        </w:trPr>
        <w:tc>
          <w:tcPr>
            <w:tcW w:w="687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D3CC5F8" w14:textId="2B96110A" w:rsidR="000C61CF" w:rsidRDefault="00726052" w:rsidP="00726052">
            <w:pPr>
              <w:pStyle w:val="ListNumber"/>
              <w:numPr>
                <w:ilvl w:val="0"/>
                <w:numId w:val="0"/>
              </w:numPr>
              <w:ind w:left="360" w:hanging="209"/>
            </w:pPr>
            <w:r>
              <w:t>7.1</w:t>
            </w:r>
          </w:p>
        </w:tc>
        <w:tc>
          <w:tcPr>
            <w:tcW w:w="3251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F8381C0" w14:textId="2EAEFBC7" w:rsidR="000C61CF" w:rsidRDefault="000C61CF" w:rsidP="00726052">
            <w:r>
              <w:t>To write a python program to find the most frequent words in a text read from a file.</w:t>
            </w:r>
          </w:p>
        </w:tc>
        <w:tc>
          <w:tcPr>
            <w:tcW w:w="1072" w:type="dxa"/>
            <w:gridSpan w:val="2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AA0EA2E" w14:textId="77777777" w:rsidR="000C61CF" w:rsidRDefault="000C61CF" w:rsidP="00726052"/>
        </w:tc>
        <w:tc>
          <w:tcPr>
            <w:tcW w:w="556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552C80A" w14:textId="77777777" w:rsidR="000C61CF" w:rsidRDefault="000C61CF" w:rsidP="00726052"/>
        </w:tc>
        <w:tc>
          <w:tcPr>
            <w:tcW w:w="60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89B4666" w14:textId="77777777" w:rsidR="000C61CF" w:rsidRDefault="000C61CF" w:rsidP="00726052"/>
        </w:tc>
        <w:tc>
          <w:tcPr>
            <w:tcW w:w="60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2650C2D" w14:textId="77777777" w:rsidR="000C61CF" w:rsidRDefault="000C61CF" w:rsidP="00726052"/>
        </w:tc>
        <w:tc>
          <w:tcPr>
            <w:tcW w:w="601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315879A" w14:textId="4E287D8B" w:rsidR="000C61CF" w:rsidRDefault="000C61CF" w:rsidP="00726052"/>
        </w:tc>
        <w:tc>
          <w:tcPr>
            <w:tcW w:w="2954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7C000B83" w14:textId="77777777" w:rsidR="000C61CF" w:rsidRDefault="000C61CF" w:rsidP="00726052"/>
        </w:tc>
      </w:tr>
      <w:tr w:rsidR="000C61CF" w14:paraId="732154C4" w14:textId="77777777" w:rsidTr="00726052">
        <w:trPr>
          <w:trHeight w:val="850"/>
        </w:trPr>
        <w:tc>
          <w:tcPr>
            <w:tcW w:w="687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3DB873D" w14:textId="668B5AF1" w:rsidR="000C61CF" w:rsidRDefault="00726052" w:rsidP="00726052">
            <w:pPr>
              <w:pStyle w:val="ListNumber"/>
              <w:numPr>
                <w:ilvl w:val="0"/>
                <w:numId w:val="0"/>
              </w:numPr>
              <w:ind w:left="360" w:hanging="209"/>
            </w:pPr>
            <w:r>
              <w:lastRenderedPageBreak/>
              <w:t>7.2</w:t>
            </w:r>
          </w:p>
        </w:tc>
        <w:tc>
          <w:tcPr>
            <w:tcW w:w="3251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77E01F40" w14:textId="09FDCD20" w:rsidR="000C61CF" w:rsidRDefault="000C61CF" w:rsidP="00726052">
            <w:r>
              <w:t xml:space="preserve"> Program to print each line of a file in reverse order and to compute the no. of </w:t>
            </w:r>
            <w:proofErr w:type="gramStart"/>
            <w:r>
              <w:t>char. ,</w:t>
            </w:r>
            <w:proofErr w:type="gramEnd"/>
            <w:r>
              <w:t xml:space="preserve"> words and lines in a file. </w:t>
            </w:r>
          </w:p>
        </w:tc>
        <w:tc>
          <w:tcPr>
            <w:tcW w:w="1072" w:type="dxa"/>
            <w:gridSpan w:val="2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D47D41D" w14:textId="77777777" w:rsidR="000C61CF" w:rsidRDefault="000C61CF" w:rsidP="00726052"/>
        </w:tc>
        <w:tc>
          <w:tcPr>
            <w:tcW w:w="556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1A5CDFC" w14:textId="77777777" w:rsidR="000C61CF" w:rsidRDefault="000C61CF" w:rsidP="00726052"/>
        </w:tc>
        <w:tc>
          <w:tcPr>
            <w:tcW w:w="60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F0E7E3E" w14:textId="77777777" w:rsidR="000C61CF" w:rsidRDefault="000C61CF" w:rsidP="00726052"/>
        </w:tc>
        <w:tc>
          <w:tcPr>
            <w:tcW w:w="60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19CBBB1" w14:textId="77777777" w:rsidR="000C61CF" w:rsidRDefault="000C61CF" w:rsidP="00726052"/>
        </w:tc>
        <w:tc>
          <w:tcPr>
            <w:tcW w:w="601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C1BD042" w14:textId="7990C32E" w:rsidR="000C61CF" w:rsidRDefault="000C61CF" w:rsidP="00726052"/>
        </w:tc>
        <w:tc>
          <w:tcPr>
            <w:tcW w:w="2954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0211777B" w14:textId="77777777" w:rsidR="000C61CF" w:rsidRDefault="000C61CF" w:rsidP="00726052"/>
        </w:tc>
      </w:tr>
      <w:tr w:rsidR="000C61CF" w14:paraId="23487350" w14:textId="77777777" w:rsidTr="00726052">
        <w:trPr>
          <w:trHeight w:val="850"/>
        </w:trPr>
        <w:tc>
          <w:tcPr>
            <w:tcW w:w="687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B0C6D58" w14:textId="2F70B7A8" w:rsidR="000C61CF" w:rsidRDefault="00726052" w:rsidP="00726052">
            <w:pPr>
              <w:pStyle w:val="ListNumber"/>
              <w:numPr>
                <w:ilvl w:val="0"/>
                <w:numId w:val="0"/>
              </w:numPr>
              <w:ind w:left="360" w:hanging="209"/>
            </w:pPr>
            <w:r>
              <w:t>8.1</w:t>
            </w:r>
          </w:p>
        </w:tc>
        <w:tc>
          <w:tcPr>
            <w:tcW w:w="3251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6CBA8CD" w14:textId="68B2F135" w:rsidR="000C61CF" w:rsidRDefault="000C61CF" w:rsidP="00726052">
            <w:r>
              <w:t>Write a function nearly test whether to strings are nearly equal.</w:t>
            </w:r>
          </w:p>
        </w:tc>
        <w:tc>
          <w:tcPr>
            <w:tcW w:w="1072" w:type="dxa"/>
            <w:gridSpan w:val="2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E17A687" w14:textId="77777777" w:rsidR="000C61CF" w:rsidRDefault="000C61CF" w:rsidP="00726052"/>
        </w:tc>
        <w:tc>
          <w:tcPr>
            <w:tcW w:w="556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C5C4BA7" w14:textId="77777777" w:rsidR="000C61CF" w:rsidRDefault="000C61CF" w:rsidP="00726052"/>
        </w:tc>
        <w:tc>
          <w:tcPr>
            <w:tcW w:w="60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BCF31DD" w14:textId="77777777" w:rsidR="000C61CF" w:rsidRDefault="000C61CF" w:rsidP="00726052"/>
        </w:tc>
        <w:tc>
          <w:tcPr>
            <w:tcW w:w="60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6B8D037" w14:textId="77777777" w:rsidR="000C61CF" w:rsidRDefault="000C61CF" w:rsidP="00726052"/>
        </w:tc>
        <w:tc>
          <w:tcPr>
            <w:tcW w:w="601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B189B28" w14:textId="77777777" w:rsidR="000C61CF" w:rsidRDefault="000C61CF" w:rsidP="00726052"/>
        </w:tc>
        <w:tc>
          <w:tcPr>
            <w:tcW w:w="2954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2A052AD2" w14:textId="77777777" w:rsidR="000C61CF" w:rsidRDefault="000C61CF" w:rsidP="00726052"/>
        </w:tc>
      </w:tr>
      <w:tr w:rsidR="000C61CF" w14:paraId="4B5F93ED" w14:textId="77777777" w:rsidTr="00726052">
        <w:trPr>
          <w:trHeight w:val="850"/>
        </w:trPr>
        <w:tc>
          <w:tcPr>
            <w:tcW w:w="687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759D688E" w14:textId="1767D1B0" w:rsidR="000C61CF" w:rsidRDefault="00726052" w:rsidP="00726052">
            <w:pPr>
              <w:pStyle w:val="ListNumber"/>
              <w:numPr>
                <w:ilvl w:val="0"/>
                <w:numId w:val="0"/>
              </w:numPr>
              <w:ind w:left="360" w:hanging="209"/>
            </w:pPr>
            <w:r>
              <w:t>8.2</w:t>
            </w:r>
          </w:p>
        </w:tc>
        <w:tc>
          <w:tcPr>
            <w:tcW w:w="3251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2C116AF" w14:textId="33DC5B04" w:rsidR="000C61CF" w:rsidRDefault="000C61CF" w:rsidP="00726052">
            <w:r>
              <w:t>Write a function dups to find all duplicates in a list.</w:t>
            </w:r>
          </w:p>
        </w:tc>
        <w:tc>
          <w:tcPr>
            <w:tcW w:w="1072" w:type="dxa"/>
            <w:gridSpan w:val="2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48FFE3C" w14:textId="77777777" w:rsidR="000C61CF" w:rsidRDefault="000C61CF" w:rsidP="00726052"/>
        </w:tc>
        <w:tc>
          <w:tcPr>
            <w:tcW w:w="556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319024A" w14:textId="77777777" w:rsidR="000C61CF" w:rsidRDefault="000C61CF" w:rsidP="00726052"/>
        </w:tc>
        <w:tc>
          <w:tcPr>
            <w:tcW w:w="60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1799717" w14:textId="77777777" w:rsidR="000C61CF" w:rsidRDefault="000C61CF" w:rsidP="00726052"/>
        </w:tc>
        <w:tc>
          <w:tcPr>
            <w:tcW w:w="60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70A62EC2" w14:textId="77777777" w:rsidR="000C61CF" w:rsidRDefault="000C61CF" w:rsidP="00726052"/>
        </w:tc>
        <w:tc>
          <w:tcPr>
            <w:tcW w:w="601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25CCDC6" w14:textId="77777777" w:rsidR="000C61CF" w:rsidRDefault="000C61CF" w:rsidP="00726052"/>
        </w:tc>
        <w:tc>
          <w:tcPr>
            <w:tcW w:w="2954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2D4F042A" w14:textId="77777777" w:rsidR="000C61CF" w:rsidRDefault="000C61CF" w:rsidP="00726052"/>
        </w:tc>
      </w:tr>
      <w:tr w:rsidR="000C61CF" w14:paraId="475543B4" w14:textId="77777777" w:rsidTr="00726052">
        <w:trPr>
          <w:trHeight w:val="850"/>
        </w:trPr>
        <w:tc>
          <w:tcPr>
            <w:tcW w:w="687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98C5FB1" w14:textId="3A226202" w:rsidR="000C61CF" w:rsidRDefault="00726052" w:rsidP="00726052">
            <w:pPr>
              <w:pStyle w:val="ListNumber"/>
              <w:numPr>
                <w:ilvl w:val="0"/>
                <w:numId w:val="0"/>
              </w:numPr>
              <w:ind w:left="360" w:hanging="209"/>
            </w:pPr>
            <w:r>
              <w:t>9.1</w:t>
            </w:r>
          </w:p>
        </w:tc>
        <w:tc>
          <w:tcPr>
            <w:tcW w:w="3251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79C7D59" w14:textId="77777777" w:rsidR="000C61CF" w:rsidRDefault="000C61CF" w:rsidP="00726052">
            <w:r>
              <w:t xml:space="preserve">Program </w:t>
            </w:r>
            <w:proofErr w:type="gramStart"/>
            <w:r>
              <w:t>to :</w:t>
            </w:r>
            <w:proofErr w:type="gramEnd"/>
          </w:p>
          <w:p w14:paraId="39819174" w14:textId="77777777" w:rsidR="000C61CF" w:rsidRDefault="000C61CF" w:rsidP="00726052">
            <w:r>
              <w:t>1.  Read a file.</w:t>
            </w:r>
          </w:p>
          <w:p w14:paraId="3AB5EBFA" w14:textId="77777777" w:rsidR="000C61CF" w:rsidRDefault="000C61CF" w:rsidP="00726052">
            <w:r>
              <w:t xml:space="preserve">2. add (\) before every      double </w:t>
            </w:r>
            <w:proofErr w:type="gramStart"/>
            <w:r>
              <w:t>quotes</w:t>
            </w:r>
            <w:proofErr w:type="gramEnd"/>
            <w:r>
              <w:t xml:space="preserve"> in the file contents.</w:t>
            </w:r>
          </w:p>
          <w:p w14:paraId="702AB1AE" w14:textId="77777777" w:rsidR="000C61CF" w:rsidRDefault="000C61CF" w:rsidP="00726052">
            <w:r>
              <w:t>3. write it to another file in the same folder.</w:t>
            </w:r>
          </w:p>
          <w:p w14:paraId="393FC35F" w14:textId="30EF5493" w:rsidR="000C61CF" w:rsidRDefault="000C61CF" w:rsidP="00726052">
            <w:r>
              <w:t>4. print the contents of both the files</w:t>
            </w:r>
          </w:p>
        </w:tc>
        <w:tc>
          <w:tcPr>
            <w:tcW w:w="1072" w:type="dxa"/>
            <w:gridSpan w:val="2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E36E495" w14:textId="77777777" w:rsidR="000C61CF" w:rsidRDefault="000C61CF" w:rsidP="00726052"/>
        </w:tc>
        <w:tc>
          <w:tcPr>
            <w:tcW w:w="556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7AEC167F" w14:textId="77777777" w:rsidR="000C61CF" w:rsidRDefault="000C61CF" w:rsidP="00726052"/>
        </w:tc>
        <w:tc>
          <w:tcPr>
            <w:tcW w:w="60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E27F554" w14:textId="77777777" w:rsidR="000C61CF" w:rsidRDefault="000C61CF" w:rsidP="00726052"/>
        </w:tc>
        <w:tc>
          <w:tcPr>
            <w:tcW w:w="60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DFB86A2" w14:textId="77777777" w:rsidR="000C61CF" w:rsidRDefault="000C61CF" w:rsidP="00726052"/>
        </w:tc>
        <w:tc>
          <w:tcPr>
            <w:tcW w:w="601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568DD00" w14:textId="77777777" w:rsidR="000C61CF" w:rsidRDefault="000C61CF" w:rsidP="00726052"/>
        </w:tc>
        <w:tc>
          <w:tcPr>
            <w:tcW w:w="2954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02F3356D" w14:textId="77777777" w:rsidR="000C61CF" w:rsidRDefault="000C61CF" w:rsidP="00726052"/>
        </w:tc>
      </w:tr>
      <w:tr w:rsidR="000C61CF" w14:paraId="649EB6F7" w14:textId="77777777" w:rsidTr="00726052">
        <w:trPr>
          <w:trHeight w:val="850"/>
        </w:trPr>
        <w:tc>
          <w:tcPr>
            <w:tcW w:w="687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AA142F0" w14:textId="6894CE1D" w:rsidR="000C61CF" w:rsidRDefault="00726052" w:rsidP="00726052">
            <w:pPr>
              <w:pStyle w:val="ListNumber"/>
              <w:numPr>
                <w:ilvl w:val="0"/>
                <w:numId w:val="0"/>
              </w:numPr>
              <w:ind w:left="360" w:hanging="209"/>
            </w:pPr>
            <w:r>
              <w:t>9.2</w:t>
            </w:r>
          </w:p>
        </w:tc>
        <w:tc>
          <w:tcPr>
            <w:tcW w:w="3251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791C781" w14:textId="688C68B0" w:rsidR="000C61CF" w:rsidRDefault="000C61CF" w:rsidP="00726052">
            <w:r>
              <w:t xml:space="preserve">Python program to count the words in the file using dictionary. </w:t>
            </w:r>
          </w:p>
        </w:tc>
        <w:tc>
          <w:tcPr>
            <w:tcW w:w="1072" w:type="dxa"/>
            <w:gridSpan w:val="2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E9F834C" w14:textId="77777777" w:rsidR="000C61CF" w:rsidRDefault="000C61CF" w:rsidP="00726052"/>
        </w:tc>
        <w:tc>
          <w:tcPr>
            <w:tcW w:w="556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87CAF83" w14:textId="77777777" w:rsidR="000C61CF" w:rsidRDefault="000C61CF" w:rsidP="00726052"/>
        </w:tc>
        <w:tc>
          <w:tcPr>
            <w:tcW w:w="60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265F136" w14:textId="77777777" w:rsidR="000C61CF" w:rsidRDefault="000C61CF" w:rsidP="00726052"/>
        </w:tc>
        <w:tc>
          <w:tcPr>
            <w:tcW w:w="60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BE35613" w14:textId="77777777" w:rsidR="000C61CF" w:rsidRDefault="000C61CF" w:rsidP="00726052"/>
        </w:tc>
        <w:tc>
          <w:tcPr>
            <w:tcW w:w="601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7B69C5E2" w14:textId="77777777" w:rsidR="000C61CF" w:rsidRDefault="000C61CF" w:rsidP="00726052"/>
        </w:tc>
        <w:tc>
          <w:tcPr>
            <w:tcW w:w="2954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23D95BAD" w14:textId="77777777" w:rsidR="000C61CF" w:rsidRDefault="000C61CF" w:rsidP="00726052"/>
        </w:tc>
      </w:tr>
      <w:tr w:rsidR="000C61CF" w14:paraId="077ED92A" w14:textId="77777777" w:rsidTr="00726052">
        <w:trPr>
          <w:trHeight w:val="850"/>
        </w:trPr>
        <w:tc>
          <w:tcPr>
            <w:tcW w:w="687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9B88810" w14:textId="12E6AC9D" w:rsidR="000C61CF" w:rsidRDefault="00726052" w:rsidP="00726052">
            <w:pPr>
              <w:pStyle w:val="ListNumber"/>
              <w:numPr>
                <w:ilvl w:val="0"/>
                <w:numId w:val="0"/>
              </w:numPr>
              <w:ind w:left="360" w:hanging="209"/>
            </w:pPr>
            <w:r>
              <w:t>10</w:t>
            </w:r>
          </w:p>
        </w:tc>
        <w:tc>
          <w:tcPr>
            <w:tcW w:w="3251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748B66A" w14:textId="6D99073E" w:rsidR="000C61CF" w:rsidRDefault="000C61CF" w:rsidP="00726052">
            <w:r>
              <w:t>Python program that reads a text file, scrambles the words in file on following rules and writes the output to a new text file.</w:t>
            </w:r>
          </w:p>
        </w:tc>
        <w:tc>
          <w:tcPr>
            <w:tcW w:w="1072" w:type="dxa"/>
            <w:gridSpan w:val="2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B8AC9DC" w14:textId="77777777" w:rsidR="000C61CF" w:rsidRDefault="000C61CF" w:rsidP="00726052"/>
        </w:tc>
        <w:tc>
          <w:tcPr>
            <w:tcW w:w="556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766EF674" w14:textId="77777777" w:rsidR="000C61CF" w:rsidRDefault="000C61CF" w:rsidP="00726052"/>
        </w:tc>
        <w:tc>
          <w:tcPr>
            <w:tcW w:w="60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9F1B1CF" w14:textId="77777777" w:rsidR="000C61CF" w:rsidRDefault="000C61CF" w:rsidP="00726052"/>
        </w:tc>
        <w:tc>
          <w:tcPr>
            <w:tcW w:w="60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83F1ACD" w14:textId="77777777" w:rsidR="000C61CF" w:rsidRDefault="000C61CF" w:rsidP="00726052"/>
        </w:tc>
        <w:tc>
          <w:tcPr>
            <w:tcW w:w="601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7F42B0C" w14:textId="77777777" w:rsidR="000C61CF" w:rsidRDefault="000C61CF" w:rsidP="00726052"/>
        </w:tc>
        <w:tc>
          <w:tcPr>
            <w:tcW w:w="2954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4D245FDF" w14:textId="77777777" w:rsidR="000C61CF" w:rsidRDefault="000C61CF" w:rsidP="00726052"/>
        </w:tc>
      </w:tr>
      <w:tr w:rsidR="000C61CF" w14:paraId="22D1BCF6" w14:textId="77777777" w:rsidTr="00726052">
        <w:trPr>
          <w:trHeight w:val="850"/>
        </w:trPr>
        <w:tc>
          <w:tcPr>
            <w:tcW w:w="687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6B15E75" w14:textId="4F9FB587" w:rsidR="000C61CF" w:rsidRDefault="00726052" w:rsidP="00726052">
            <w:pPr>
              <w:pStyle w:val="ListNumber"/>
              <w:numPr>
                <w:ilvl w:val="0"/>
                <w:numId w:val="0"/>
              </w:numPr>
              <w:ind w:left="360" w:hanging="209"/>
            </w:pPr>
            <w:r>
              <w:t>11</w:t>
            </w:r>
          </w:p>
        </w:tc>
        <w:tc>
          <w:tcPr>
            <w:tcW w:w="3251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D81A7E4" w14:textId="1AFA8487" w:rsidR="000C61CF" w:rsidRDefault="000C61CF" w:rsidP="00726052">
            <w:r>
              <w:t xml:space="preserve">Demonstration of class variables and instance variables and illustrations of the </w:t>
            </w:r>
            <w:r w:rsidR="00481BDF">
              <w:t>self-variables</w:t>
            </w:r>
            <w:r>
              <w:t xml:space="preserve"> using an application of ATM machine.</w:t>
            </w:r>
          </w:p>
        </w:tc>
        <w:tc>
          <w:tcPr>
            <w:tcW w:w="1072" w:type="dxa"/>
            <w:gridSpan w:val="2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2129EA9" w14:textId="77777777" w:rsidR="000C61CF" w:rsidRDefault="000C61CF" w:rsidP="00726052"/>
        </w:tc>
        <w:tc>
          <w:tcPr>
            <w:tcW w:w="556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F5D8227" w14:textId="77777777" w:rsidR="000C61CF" w:rsidRDefault="000C61CF" w:rsidP="00726052"/>
        </w:tc>
        <w:tc>
          <w:tcPr>
            <w:tcW w:w="60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156D3F5" w14:textId="77777777" w:rsidR="000C61CF" w:rsidRDefault="000C61CF" w:rsidP="00726052"/>
        </w:tc>
        <w:tc>
          <w:tcPr>
            <w:tcW w:w="60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B0E23E9" w14:textId="77777777" w:rsidR="000C61CF" w:rsidRDefault="000C61CF" w:rsidP="00726052"/>
        </w:tc>
        <w:tc>
          <w:tcPr>
            <w:tcW w:w="601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78848D8A" w14:textId="77777777" w:rsidR="000C61CF" w:rsidRDefault="000C61CF" w:rsidP="00726052"/>
        </w:tc>
        <w:tc>
          <w:tcPr>
            <w:tcW w:w="2954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1036D68E" w14:textId="77777777" w:rsidR="000C61CF" w:rsidRDefault="000C61CF" w:rsidP="00726052"/>
        </w:tc>
      </w:tr>
      <w:tr w:rsidR="000C61CF" w14:paraId="03D1F02D" w14:textId="77777777" w:rsidTr="00726052">
        <w:trPr>
          <w:trHeight w:val="850"/>
        </w:trPr>
        <w:tc>
          <w:tcPr>
            <w:tcW w:w="687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3555A9D" w14:textId="5A41CD77" w:rsidR="000C61CF" w:rsidRDefault="00726052" w:rsidP="00726052">
            <w:pPr>
              <w:pStyle w:val="ListNumber"/>
              <w:numPr>
                <w:ilvl w:val="0"/>
                <w:numId w:val="0"/>
              </w:numPr>
              <w:ind w:left="360" w:hanging="209"/>
            </w:pPr>
            <w:r>
              <w:t>12</w:t>
            </w:r>
          </w:p>
        </w:tc>
        <w:tc>
          <w:tcPr>
            <w:tcW w:w="3251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C822576" w14:textId="5BB99A01" w:rsidR="000C61CF" w:rsidRDefault="000C61CF" w:rsidP="00726052">
            <w:r>
              <w:t xml:space="preserve">Build any classical data </w:t>
            </w:r>
            <w:r w:rsidR="00481BDF">
              <w:t>structure viz.</w:t>
            </w:r>
            <w:r>
              <w:t xml:space="preserve"> stack or queue using </w:t>
            </w:r>
            <w:r w:rsidR="00481BDF">
              <w:t>object-oriented</w:t>
            </w:r>
            <w:r>
              <w:t xml:space="preserve"> python.</w:t>
            </w:r>
          </w:p>
        </w:tc>
        <w:tc>
          <w:tcPr>
            <w:tcW w:w="1072" w:type="dxa"/>
            <w:gridSpan w:val="2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77E3CCF9" w14:textId="77777777" w:rsidR="000C61CF" w:rsidRDefault="000C61CF" w:rsidP="00726052"/>
        </w:tc>
        <w:tc>
          <w:tcPr>
            <w:tcW w:w="556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793B53A1" w14:textId="77777777" w:rsidR="000C61CF" w:rsidRDefault="000C61CF" w:rsidP="00726052"/>
        </w:tc>
        <w:tc>
          <w:tcPr>
            <w:tcW w:w="60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74044C55" w14:textId="77777777" w:rsidR="000C61CF" w:rsidRDefault="000C61CF" w:rsidP="00726052"/>
        </w:tc>
        <w:tc>
          <w:tcPr>
            <w:tcW w:w="602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3F15B07" w14:textId="77777777" w:rsidR="000C61CF" w:rsidRDefault="000C61CF" w:rsidP="00726052"/>
        </w:tc>
        <w:tc>
          <w:tcPr>
            <w:tcW w:w="601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D3E0904" w14:textId="77777777" w:rsidR="000C61CF" w:rsidRDefault="000C61CF" w:rsidP="00726052"/>
        </w:tc>
        <w:tc>
          <w:tcPr>
            <w:tcW w:w="2954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0FECA065" w14:textId="77777777" w:rsidR="000C61CF" w:rsidRDefault="000C61CF" w:rsidP="00726052"/>
        </w:tc>
      </w:tr>
    </w:tbl>
    <w:p w14:paraId="7EA78FD9" w14:textId="77777777" w:rsidR="00DB3D32" w:rsidRDefault="0044751C" w:rsidP="008C0AE1">
      <w:r>
        <w:br w:type="textWrapping" w:clear="all"/>
      </w:r>
    </w:p>
    <w:p w14:paraId="000CA640" w14:textId="77777777" w:rsidR="000C61CF" w:rsidRDefault="000C61CF" w:rsidP="008C0AE1"/>
    <w:p w14:paraId="7C86000F" w14:textId="77777777" w:rsidR="000C61CF" w:rsidRDefault="000C61CF" w:rsidP="008C0AE1"/>
    <w:p w14:paraId="649FA344" w14:textId="77777777" w:rsidR="000C61CF" w:rsidRDefault="000C61CF" w:rsidP="008C0AE1"/>
    <w:p w14:paraId="5C19B015" w14:textId="799BC096" w:rsidR="000C61CF" w:rsidRDefault="000C61CF" w:rsidP="008C0AE1"/>
    <w:p w14:paraId="673843FC" w14:textId="7495005F" w:rsidR="00726052" w:rsidRDefault="00726052" w:rsidP="008C0AE1"/>
    <w:p w14:paraId="133C36F3" w14:textId="0814B444" w:rsidR="00726052" w:rsidRDefault="00726052" w:rsidP="008C0AE1"/>
    <w:p w14:paraId="1D5439B8" w14:textId="43371758" w:rsidR="00726052" w:rsidRDefault="00726052" w:rsidP="008C0AE1"/>
    <w:p w14:paraId="33875A18" w14:textId="77777777" w:rsidR="00726052" w:rsidRDefault="00726052" w:rsidP="008C0AE1"/>
    <w:p w14:paraId="6A16DB68" w14:textId="77777777" w:rsidR="000C61CF" w:rsidRDefault="000C61CF" w:rsidP="008C0AE1"/>
    <w:p w14:paraId="3FB8F2BC" w14:textId="77777777" w:rsidR="000C61CF" w:rsidRDefault="000C61CF" w:rsidP="008C0AE1"/>
    <w:p w14:paraId="2DB2436F" w14:textId="77777777" w:rsidR="000C61CF" w:rsidRDefault="000C61CF" w:rsidP="008C0AE1"/>
    <w:p w14:paraId="4F315D55" w14:textId="77777777" w:rsidR="000C61CF" w:rsidRDefault="000C61CF" w:rsidP="008C0AE1"/>
    <w:p w14:paraId="451125C3" w14:textId="77777777" w:rsidR="000C61CF" w:rsidRDefault="000C61CF" w:rsidP="008C0AE1"/>
    <w:p w14:paraId="359A9F1E" w14:textId="77777777" w:rsidR="000C61CF" w:rsidRDefault="000C61CF" w:rsidP="008C0AE1"/>
    <w:p w14:paraId="606FE8EE" w14:textId="70C9E85A" w:rsidR="000C61CF" w:rsidRDefault="000C61CF" w:rsidP="008C0AE1">
      <w:pPr>
        <w:rPr>
          <w:sz w:val="37"/>
          <w:szCs w:val="37"/>
        </w:rPr>
      </w:pPr>
      <w:r w:rsidRPr="000C61CF">
        <w:rPr>
          <w:sz w:val="37"/>
          <w:szCs w:val="37"/>
        </w:rPr>
        <w:lastRenderedPageBreak/>
        <w:t>Experiment 1</w:t>
      </w:r>
      <w:r>
        <w:rPr>
          <w:sz w:val="37"/>
          <w:szCs w:val="37"/>
        </w:rPr>
        <w:t>:</w:t>
      </w:r>
    </w:p>
    <w:p w14:paraId="349FC99A" w14:textId="5C339F1A" w:rsidR="000C61CF" w:rsidRPr="00BA5D93" w:rsidRDefault="000C61CF" w:rsidP="000C61CF">
      <w:pPr>
        <w:tabs>
          <w:tab w:val="left" w:pos="2662"/>
        </w:tabs>
        <w:rPr>
          <w:rFonts w:ascii="Times New Roman" w:hAnsi="Times New Roman" w:cs="Times New Roman"/>
          <w:sz w:val="27"/>
          <w:szCs w:val="27"/>
        </w:rPr>
      </w:pPr>
      <w:r w:rsidRPr="00BA5D93">
        <w:rPr>
          <w:rFonts w:ascii="Times New Roman" w:hAnsi="Times New Roman" w:cs="Times New Roman"/>
          <w:sz w:val="27"/>
          <w:szCs w:val="27"/>
        </w:rPr>
        <w:t>Write python programs in various modes and printing and assigning values assigned to the variables</w:t>
      </w:r>
      <w:r w:rsidR="00726052" w:rsidRPr="00BA5D93">
        <w:rPr>
          <w:rFonts w:ascii="Times New Roman" w:hAnsi="Times New Roman" w:cs="Times New Roman"/>
          <w:sz w:val="27"/>
          <w:szCs w:val="27"/>
        </w:rPr>
        <w:t>.</w:t>
      </w:r>
    </w:p>
    <w:p w14:paraId="436B9CCF" w14:textId="126B8E6A" w:rsidR="00481BDF" w:rsidRDefault="00481BDF" w:rsidP="000C61CF">
      <w:pPr>
        <w:tabs>
          <w:tab w:val="left" w:pos="2662"/>
        </w:tabs>
        <w:rPr>
          <w:rFonts w:ascii="Times New Roman" w:hAnsi="Times New Roman" w:cs="Times New Roman"/>
          <w:sz w:val="25"/>
          <w:szCs w:val="25"/>
        </w:rPr>
      </w:pPr>
    </w:p>
    <w:p w14:paraId="370C4238" w14:textId="77777777" w:rsidR="00481BDF" w:rsidRDefault="00481BDF" w:rsidP="008C0AE1"/>
    <w:p w14:paraId="037AAD5F" w14:textId="77777777" w:rsidR="00316893" w:rsidRDefault="00316893" w:rsidP="008C0AE1">
      <w:pPr>
        <w:rPr>
          <w:noProof/>
        </w:rPr>
      </w:pPr>
    </w:p>
    <w:p w14:paraId="0C31A4C6" w14:textId="6997422C" w:rsidR="00726052" w:rsidRDefault="00481BDF" w:rsidP="008C0AE1">
      <w:r>
        <w:rPr>
          <w:noProof/>
        </w:rPr>
        <w:drawing>
          <wp:inline distT="0" distB="0" distL="0" distR="0" wp14:anchorId="7794603A" wp14:editId="5CC0C01F">
            <wp:extent cx="5007610" cy="3009014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5776" t="16058" r="11729" b="38544"/>
                    <a:stretch/>
                  </pic:blipFill>
                  <pic:spPr bwMode="auto">
                    <a:xfrm>
                      <a:off x="0" y="0"/>
                      <a:ext cx="5014285" cy="301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274D0" w14:textId="26D83FCF" w:rsidR="00316893" w:rsidRDefault="00316893" w:rsidP="008C0AE1"/>
    <w:p w14:paraId="51149F92" w14:textId="23520306" w:rsidR="00316893" w:rsidRDefault="00316893" w:rsidP="008C0AE1"/>
    <w:p w14:paraId="011EB74E" w14:textId="076C8407" w:rsidR="00316893" w:rsidRDefault="00316893" w:rsidP="00316893">
      <w:pPr>
        <w:rPr>
          <w:sz w:val="37"/>
          <w:szCs w:val="37"/>
        </w:rPr>
      </w:pPr>
      <w:r>
        <w:rPr>
          <w:sz w:val="37"/>
          <w:szCs w:val="37"/>
        </w:rPr>
        <w:t>Result</w:t>
      </w:r>
      <w:r>
        <w:rPr>
          <w:sz w:val="37"/>
          <w:szCs w:val="37"/>
        </w:rPr>
        <w:t>:</w:t>
      </w:r>
    </w:p>
    <w:p w14:paraId="6911A85D" w14:textId="7919E6D8" w:rsidR="00316893" w:rsidRDefault="00316893" w:rsidP="00316893">
      <w:pPr>
        <w:rPr>
          <w:sz w:val="37"/>
          <w:szCs w:val="37"/>
        </w:rPr>
      </w:pPr>
    </w:p>
    <w:p w14:paraId="6A1E9470" w14:textId="25033748" w:rsidR="000C61CF" w:rsidRDefault="00316893" w:rsidP="008C0AE1">
      <w:r>
        <w:rPr>
          <w:rFonts w:ascii="Times New Roman" w:hAnsi="Times New Roman" w:cs="Times New Roman"/>
          <w:sz w:val="25"/>
          <w:szCs w:val="25"/>
        </w:rPr>
        <w:t xml:space="preserve">Successfully implemented </w:t>
      </w:r>
      <w:r w:rsidRPr="00726052">
        <w:rPr>
          <w:rFonts w:ascii="Times New Roman" w:hAnsi="Times New Roman" w:cs="Times New Roman"/>
          <w:sz w:val="25"/>
          <w:szCs w:val="25"/>
        </w:rPr>
        <w:t>python programs in various modes and printing and assigning values assigned to the</w:t>
      </w:r>
      <w:r>
        <w:rPr>
          <w:rFonts w:ascii="Times New Roman" w:hAnsi="Times New Roman" w:cs="Times New Roman"/>
          <w:sz w:val="25"/>
          <w:szCs w:val="25"/>
        </w:rPr>
        <w:t xml:space="preserve"> variables.</w:t>
      </w:r>
    </w:p>
    <w:p w14:paraId="2D1190E3" w14:textId="77777777" w:rsidR="000C61CF" w:rsidRDefault="000C61CF" w:rsidP="008C0AE1"/>
    <w:p w14:paraId="392A83A6" w14:textId="77777777" w:rsidR="000C61CF" w:rsidRDefault="000C61CF" w:rsidP="008C0AE1"/>
    <w:p w14:paraId="1180E0E1" w14:textId="77777777" w:rsidR="000C61CF" w:rsidRDefault="000C61CF" w:rsidP="008C0AE1"/>
    <w:p w14:paraId="61C895A2" w14:textId="77777777" w:rsidR="000C61CF" w:rsidRDefault="000C61CF" w:rsidP="008C0AE1"/>
    <w:p w14:paraId="066B40BB" w14:textId="77777777" w:rsidR="000C61CF" w:rsidRDefault="000C61CF" w:rsidP="008C0AE1"/>
    <w:p w14:paraId="7A775DF9" w14:textId="77777777" w:rsidR="000C61CF" w:rsidRDefault="000C61CF" w:rsidP="008C0AE1"/>
    <w:p w14:paraId="45FECBB3" w14:textId="568C5EBB" w:rsidR="000C61CF" w:rsidRDefault="000C61CF" w:rsidP="008C0AE1"/>
    <w:p w14:paraId="621B1030" w14:textId="77777777" w:rsidR="00BA5D93" w:rsidRDefault="00BA5D93" w:rsidP="008C0AE1"/>
    <w:p w14:paraId="60262B2D" w14:textId="77777777" w:rsidR="000C61CF" w:rsidRDefault="000C61CF" w:rsidP="008C0AE1"/>
    <w:p w14:paraId="0E61B8E1" w14:textId="55FE441D" w:rsidR="000C61CF" w:rsidRDefault="000C61CF" w:rsidP="008C0AE1"/>
    <w:p w14:paraId="1687E51A" w14:textId="766CE4BE" w:rsidR="000C61CF" w:rsidRDefault="000C61CF" w:rsidP="008C0AE1"/>
    <w:p w14:paraId="4A90461B" w14:textId="1BDE6808" w:rsidR="000C61CF" w:rsidRDefault="000C61CF" w:rsidP="008C0AE1"/>
    <w:p w14:paraId="3E49B5CD" w14:textId="2CD04A79" w:rsidR="000C61CF" w:rsidRDefault="000C61CF" w:rsidP="008C0AE1"/>
    <w:p w14:paraId="4DC5C4FF" w14:textId="37233797" w:rsidR="000C61CF" w:rsidRDefault="000C61CF" w:rsidP="008C0AE1"/>
    <w:p w14:paraId="5D18643C" w14:textId="0BCA3D79" w:rsidR="000C61CF" w:rsidRDefault="000C61CF" w:rsidP="008C0AE1"/>
    <w:p w14:paraId="68A4FF1B" w14:textId="1CDB98D6" w:rsidR="000C61CF" w:rsidRDefault="000C61CF" w:rsidP="008C0AE1"/>
    <w:p w14:paraId="2F82FE0B" w14:textId="4F58BD98" w:rsidR="000C61CF" w:rsidRDefault="000C61CF" w:rsidP="008C0AE1"/>
    <w:p w14:paraId="1A6E42A4" w14:textId="12FF5FED" w:rsidR="000C61CF" w:rsidRDefault="000C61CF" w:rsidP="008C0AE1"/>
    <w:p w14:paraId="6A0FD279" w14:textId="7C0A61D1" w:rsidR="000C61CF" w:rsidRDefault="000C61CF" w:rsidP="008C0AE1"/>
    <w:p w14:paraId="3557846A" w14:textId="797FA927" w:rsidR="000C61CF" w:rsidRDefault="000C61CF" w:rsidP="008C0AE1"/>
    <w:p w14:paraId="03EA5D8C" w14:textId="77777777" w:rsidR="00316893" w:rsidRDefault="00316893" w:rsidP="00726052"/>
    <w:p w14:paraId="66EE3290" w14:textId="4FC869B7" w:rsidR="00726052" w:rsidRDefault="00726052" w:rsidP="00726052">
      <w:pPr>
        <w:rPr>
          <w:sz w:val="37"/>
          <w:szCs w:val="37"/>
        </w:rPr>
      </w:pPr>
      <w:r w:rsidRPr="000C61CF">
        <w:rPr>
          <w:sz w:val="37"/>
          <w:szCs w:val="37"/>
        </w:rPr>
        <w:lastRenderedPageBreak/>
        <w:t xml:space="preserve">Experiment </w:t>
      </w:r>
      <w:r>
        <w:rPr>
          <w:sz w:val="37"/>
          <w:szCs w:val="37"/>
        </w:rPr>
        <w:t>2</w:t>
      </w:r>
      <w:r>
        <w:rPr>
          <w:sz w:val="37"/>
          <w:szCs w:val="37"/>
        </w:rPr>
        <w:t>:</w:t>
      </w:r>
    </w:p>
    <w:p w14:paraId="7286596C" w14:textId="0CD2B844" w:rsidR="00726052" w:rsidRPr="00BA5D93" w:rsidRDefault="007F4E64" w:rsidP="00726052">
      <w:pPr>
        <w:rPr>
          <w:rFonts w:ascii="Times New Roman" w:hAnsi="Times New Roman" w:cs="Times New Roman"/>
          <w:sz w:val="27"/>
          <w:szCs w:val="27"/>
        </w:rPr>
      </w:pPr>
      <w:r w:rsidRPr="00BA5D93">
        <w:rPr>
          <w:rFonts w:ascii="Times New Roman" w:hAnsi="Times New Roman" w:cs="Times New Roman"/>
          <w:sz w:val="27"/>
          <w:szCs w:val="27"/>
        </w:rPr>
        <w:t>Program to demonstrate the use of if, if else, while, for, break and continue.</w:t>
      </w:r>
    </w:p>
    <w:p w14:paraId="0AF3CA45" w14:textId="73ECB0EE" w:rsidR="007F4E64" w:rsidRDefault="007F4E64" w:rsidP="00726052">
      <w:pPr>
        <w:rPr>
          <w:noProof/>
        </w:rPr>
      </w:pPr>
    </w:p>
    <w:p w14:paraId="66233F75" w14:textId="77777777" w:rsidR="00BA5D93" w:rsidRDefault="00BA5D93" w:rsidP="00726052">
      <w:pPr>
        <w:rPr>
          <w:noProof/>
        </w:rPr>
      </w:pPr>
    </w:p>
    <w:p w14:paraId="5A4CA035" w14:textId="11A0EFFC" w:rsidR="00BA5D93" w:rsidRPr="007F4E64" w:rsidRDefault="00BA5D93" w:rsidP="00726052">
      <w:pPr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55C11155" wp14:editId="4BAD4F03">
            <wp:extent cx="5113655" cy="5528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695" t="7300" r="52376" b="12046"/>
                    <a:stretch/>
                  </pic:blipFill>
                  <pic:spPr bwMode="auto">
                    <a:xfrm>
                      <a:off x="0" y="0"/>
                      <a:ext cx="5139217" cy="5556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2CA93" w14:textId="77777777" w:rsidR="00726052" w:rsidRDefault="00726052" w:rsidP="00726052"/>
    <w:p w14:paraId="4BA91BD3" w14:textId="319D3B34" w:rsidR="000C61CF" w:rsidRDefault="000C61CF" w:rsidP="008C0AE1"/>
    <w:p w14:paraId="77F513A7" w14:textId="0FFFDEBD" w:rsidR="000C61CF" w:rsidRDefault="000C61CF" w:rsidP="008C0AE1"/>
    <w:p w14:paraId="219E3ED4" w14:textId="77777777" w:rsidR="00BA5D93" w:rsidRDefault="00BA5D93" w:rsidP="00BA5D93">
      <w:pPr>
        <w:rPr>
          <w:sz w:val="37"/>
          <w:szCs w:val="37"/>
        </w:rPr>
      </w:pPr>
      <w:r>
        <w:rPr>
          <w:sz w:val="37"/>
          <w:szCs w:val="37"/>
        </w:rPr>
        <w:t>Result:</w:t>
      </w:r>
    </w:p>
    <w:p w14:paraId="4EDD0C6D" w14:textId="77777777" w:rsidR="00BA5D93" w:rsidRDefault="00BA5D93" w:rsidP="00BA5D93">
      <w:pPr>
        <w:rPr>
          <w:sz w:val="37"/>
          <w:szCs w:val="37"/>
        </w:rPr>
      </w:pPr>
    </w:p>
    <w:p w14:paraId="6610AFE1" w14:textId="45A1669E" w:rsidR="000C61CF" w:rsidRDefault="00BA5D93" w:rsidP="00BA5D93">
      <w:r>
        <w:rPr>
          <w:rFonts w:ascii="Times New Roman" w:hAnsi="Times New Roman" w:cs="Times New Roman"/>
          <w:sz w:val="25"/>
          <w:szCs w:val="25"/>
        </w:rPr>
        <w:t xml:space="preserve">Successfully implemented </w:t>
      </w:r>
      <w:r>
        <w:rPr>
          <w:rFonts w:ascii="Times New Roman" w:hAnsi="Times New Roman" w:cs="Times New Roman"/>
          <w:sz w:val="25"/>
          <w:szCs w:val="25"/>
        </w:rPr>
        <w:t>P</w:t>
      </w:r>
      <w:r w:rsidRPr="00726052">
        <w:rPr>
          <w:rFonts w:ascii="Times New Roman" w:hAnsi="Times New Roman" w:cs="Times New Roman"/>
          <w:sz w:val="25"/>
          <w:szCs w:val="25"/>
        </w:rPr>
        <w:t xml:space="preserve">ython </w:t>
      </w:r>
      <w:r>
        <w:rPr>
          <w:rFonts w:ascii="Times New Roman" w:hAnsi="Times New Roman" w:cs="Times New Roman"/>
          <w:sz w:val="23"/>
          <w:szCs w:val="23"/>
        </w:rPr>
        <w:t>p</w:t>
      </w:r>
      <w:r w:rsidRPr="007F4E64">
        <w:rPr>
          <w:rFonts w:ascii="Times New Roman" w:hAnsi="Times New Roman" w:cs="Times New Roman"/>
          <w:sz w:val="23"/>
          <w:szCs w:val="23"/>
        </w:rPr>
        <w:t>rogram to demonstrate the use of if, if else, while, for, break and continue</w:t>
      </w:r>
      <w:r>
        <w:rPr>
          <w:rFonts w:ascii="Times New Roman" w:hAnsi="Times New Roman" w:cs="Times New Roman"/>
          <w:sz w:val="25"/>
          <w:szCs w:val="25"/>
        </w:rPr>
        <w:t>.</w:t>
      </w:r>
    </w:p>
    <w:p w14:paraId="6EDF39E3" w14:textId="04BC9A6D" w:rsidR="000C61CF" w:rsidRDefault="000C61CF" w:rsidP="008C0AE1"/>
    <w:p w14:paraId="527CFCDF" w14:textId="1FFDD679" w:rsidR="000C61CF" w:rsidRDefault="000C61CF" w:rsidP="008C0AE1"/>
    <w:p w14:paraId="6819A32A" w14:textId="3A957FD7" w:rsidR="000C61CF" w:rsidRDefault="000C61CF" w:rsidP="008C0AE1"/>
    <w:p w14:paraId="14561F12" w14:textId="46F29F59" w:rsidR="000C61CF" w:rsidRDefault="000C61CF" w:rsidP="008C0AE1"/>
    <w:p w14:paraId="64D800CE" w14:textId="4DA3D91E" w:rsidR="000C61CF" w:rsidRDefault="000C61CF" w:rsidP="008C0AE1"/>
    <w:p w14:paraId="21CD3E86" w14:textId="59E4605D" w:rsidR="000C61CF" w:rsidRDefault="000C61CF" w:rsidP="008C0AE1"/>
    <w:p w14:paraId="42A3E19F" w14:textId="5461125A" w:rsidR="00726052" w:rsidRDefault="00726052" w:rsidP="00726052">
      <w:pPr>
        <w:rPr>
          <w:sz w:val="37"/>
          <w:szCs w:val="37"/>
        </w:rPr>
      </w:pPr>
      <w:r w:rsidRPr="000C61CF">
        <w:rPr>
          <w:sz w:val="37"/>
          <w:szCs w:val="37"/>
        </w:rPr>
        <w:lastRenderedPageBreak/>
        <w:t xml:space="preserve">Experiment </w:t>
      </w:r>
      <w:r>
        <w:rPr>
          <w:sz w:val="37"/>
          <w:szCs w:val="37"/>
        </w:rPr>
        <w:t>3</w:t>
      </w:r>
      <w:r>
        <w:rPr>
          <w:sz w:val="37"/>
          <w:szCs w:val="37"/>
        </w:rPr>
        <w:t>:</w:t>
      </w:r>
    </w:p>
    <w:p w14:paraId="370B8184" w14:textId="31D894A7" w:rsidR="00726052" w:rsidRDefault="00BA5D93" w:rsidP="00726052">
      <w:pPr>
        <w:rPr>
          <w:rFonts w:ascii="Times New Roman" w:hAnsi="Times New Roman" w:cs="Times New Roman"/>
          <w:sz w:val="25"/>
          <w:szCs w:val="25"/>
        </w:rPr>
      </w:pPr>
      <w:r>
        <w:t>Program to demonstrate the use of functions and passing different types of arguments to functions</w:t>
      </w:r>
    </w:p>
    <w:p w14:paraId="43DA9BCA" w14:textId="5CCB9FA3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0AB8094F" w14:textId="77777777" w:rsidR="00BA5D93" w:rsidRDefault="00BA5D93" w:rsidP="00726052">
      <w:pPr>
        <w:rPr>
          <w:rFonts w:ascii="Times New Roman" w:hAnsi="Times New Roman" w:cs="Times New Roman"/>
          <w:sz w:val="25"/>
          <w:szCs w:val="25"/>
        </w:rPr>
      </w:pPr>
      <w:bookmarkStart w:id="0" w:name="_GoBack"/>
      <w:bookmarkEnd w:id="0"/>
    </w:p>
    <w:p w14:paraId="2E69C988" w14:textId="2B652233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61DDD66B" w14:textId="1677A330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06BC1386" w14:textId="7845C029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6E9E5D9" w14:textId="76238088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4B06E548" w14:textId="6296C901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4DAA2100" w14:textId="12C0DD96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0C017C24" w14:textId="300430D8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BD2980D" w14:textId="491FEC6F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68BE43A0" w14:textId="66354124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410F120" w14:textId="38FF1372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C99C672" w14:textId="225EC893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9417BFB" w14:textId="503E1816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792EDDE7" w14:textId="1603E5ED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E986414" w14:textId="274428D6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7CDF5DD9" w14:textId="2020524F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13025993" w14:textId="5C330AB5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D2EA556" w14:textId="71899713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4675B501" w14:textId="2CADC001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0ABBBA2" w14:textId="774A0473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6D999E5E" w14:textId="395D803F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530DD3B7" w14:textId="548003B9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4E1BADCB" w14:textId="16E71991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3ACC9AD4" w14:textId="565C97F9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393F06F2" w14:textId="41FA4370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38F9EB24" w14:textId="66BE9A8B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393BB7DD" w14:textId="43096C4E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5B8CD010" w14:textId="4416ECF3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3E8CF8C6" w14:textId="41309D3F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010D4126" w14:textId="7488F850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45AB0708" w14:textId="4D39878F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331267FE" w14:textId="642C5C74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14E3BE89" w14:textId="001152EF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33A7410A" w14:textId="3276E88A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16C3B753" w14:textId="6D5C9FAD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1566965A" w14:textId="1BA2C0C1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4DC97F95" w14:textId="46305E4E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489EB4BF" w14:textId="0B88D822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1BD8548A" w14:textId="552FF0D9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B378FF2" w14:textId="0D9A0BF6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69C9960F" w14:textId="758EB867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7F454A64" w14:textId="2043CBA7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63E879BE" w14:textId="68935114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B0E7B8E" w14:textId="0CC9ABAF" w:rsidR="00726052" w:rsidRDefault="00726052" w:rsidP="00726052">
      <w:pPr>
        <w:rPr>
          <w:sz w:val="37"/>
          <w:szCs w:val="37"/>
        </w:rPr>
      </w:pPr>
      <w:r w:rsidRPr="000C61CF">
        <w:rPr>
          <w:sz w:val="37"/>
          <w:szCs w:val="37"/>
        </w:rPr>
        <w:lastRenderedPageBreak/>
        <w:t xml:space="preserve">Experiment </w:t>
      </w:r>
      <w:r>
        <w:rPr>
          <w:sz w:val="37"/>
          <w:szCs w:val="37"/>
        </w:rPr>
        <w:t>4.1</w:t>
      </w:r>
      <w:r>
        <w:rPr>
          <w:sz w:val="37"/>
          <w:szCs w:val="37"/>
        </w:rPr>
        <w:t>:</w:t>
      </w:r>
    </w:p>
    <w:p w14:paraId="769A4B0C" w14:textId="65A6C8B5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  <w:r w:rsidRPr="00726052">
        <w:rPr>
          <w:rFonts w:ascii="Times New Roman" w:hAnsi="Times New Roman" w:cs="Times New Roman"/>
          <w:sz w:val="25"/>
          <w:szCs w:val="25"/>
        </w:rPr>
        <w:t>Write python programs in various modes and printing and assigning values assigned to the variables</w:t>
      </w:r>
    </w:p>
    <w:p w14:paraId="1E03D3DC" w14:textId="13E35F83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14D3EE19" w14:textId="2FCC0A8D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41BDA2FB" w14:textId="23225645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77545BCC" w14:textId="7A528CEE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4BF56EFC" w14:textId="21AFA260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69F4F4C5" w14:textId="755F16BC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5BF81D16" w14:textId="5880B952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5D5260F2" w14:textId="3C5DFBCE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7C91EA25" w14:textId="619E89B1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1A154908" w14:textId="3D9F89CE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C766BC5" w14:textId="5611266D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6AFC16D6" w14:textId="6404F784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D9872D3" w14:textId="4C79C365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7649E31D" w14:textId="0B9ABF2F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4AA51410" w14:textId="39FF872D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1AF18944" w14:textId="3F2BA6DB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08ACFF65" w14:textId="6FCE8561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60DFC336" w14:textId="0350DAE5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4FEA225C" w14:textId="643512D7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6320B6C4" w14:textId="79107649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0796BCBE" w14:textId="3CD37FFE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18E20B3E" w14:textId="32D60671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57C1EA60" w14:textId="45495019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892A627" w14:textId="1CFCDC32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B981C38" w14:textId="057F50B6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00480AB9" w14:textId="66CFFBF3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54018194" w14:textId="58D4ECFF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7B94D17E" w14:textId="1735CD55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0612E16B" w14:textId="1D5E6771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49B31BEA" w14:textId="7742ACE2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53EF41E0" w14:textId="1CBF1E3F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6AF811A1" w14:textId="49C936EA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474C785D" w14:textId="5BB25AF4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6458344E" w14:textId="26DB833B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4E4641AE" w14:textId="7852827B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10649376" w14:textId="7D79C332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4342513F" w14:textId="6233AFEE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73F139B0" w14:textId="083F1B4A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78068D38" w14:textId="2E64850C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6150DFD2" w14:textId="76A7598C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0D233D09" w14:textId="1BE92869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5AC00914" w14:textId="1429224E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0915BC3E" w14:textId="21E348F4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772757C" w14:textId="6D11DC67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0DDF1AF" w14:textId="2C8DAE84" w:rsidR="00726052" w:rsidRDefault="00726052" w:rsidP="00726052">
      <w:pPr>
        <w:rPr>
          <w:sz w:val="37"/>
          <w:szCs w:val="37"/>
        </w:rPr>
      </w:pPr>
      <w:r w:rsidRPr="000C61CF">
        <w:rPr>
          <w:sz w:val="37"/>
          <w:szCs w:val="37"/>
        </w:rPr>
        <w:lastRenderedPageBreak/>
        <w:t xml:space="preserve">Experiment </w:t>
      </w:r>
      <w:r>
        <w:rPr>
          <w:sz w:val="37"/>
          <w:szCs w:val="37"/>
        </w:rPr>
        <w:t>4.2</w:t>
      </w:r>
      <w:r>
        <w:rPr>
          <w:sz w:val="37"/>
          <w:szCs w:val="37"/>
        </w:rPr>
        <w:t>:</w:t>
      </w:r>
    </w:p>
    <w:p w14:paraId="61414AC2" w14:textId="7D8D8E0D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  <w:r w:rsidRPr="00726052">
        <w:rPr>
          <w:rFonts w:ascii="Times New Roman" w:hAnsi="Times New Roman" w:cs="Times New Roman"/>
          <w:sz w:val="25"/>
          <w:szCs w:val="25"/>
        </w:rPr>
        <w:t>Write python programs in various modes and printing and assigning values assigned to the variables</w:t>
      </w:r>
    </w:p>
    <w:p w14:paraId="4E94D32C" w14:textId="3E76208B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54CB3B01" w14:textId="13A36C48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7F7DD49A" w14:textId="19521EF8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7E7ACFDB" w14:textId="4884F480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FA4BABA" w14:textId="5D9C3E72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4E148330" w14:textId="03F9B83C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1E1D8993" w14:textId="6E339395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4BB1AA66" w14:textId="79E2DADA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0EF2C832" w14:textId="12F6E854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53BA0E7" w14:textId="7B989535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7A1038C" w14:textId="6711DDE9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337B1B7F" w14:textId="14DAA78A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35A08CA" w14:textId="500FF4F0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0F3486F0" w14:textId="6D29604E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6760763D" w14:textId="7AA4DD32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1C6BB9B" w14:textId="6017E746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10104A97" w14:textId="5C0A3462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0E886FEB" w14:textId="233A3575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0B218DFE" w14:textId="2150FD80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3B19E221" w14:textId="6B04E287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35734D61" w14:textId="236C514A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0D774F90" w14:textId="35340C53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8C98ACB" w14:textId="56DE61E4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C5E40FF" w14:textId="36F02FF5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376CA21F" w14:textId="5D944A1D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1CEC25FC" w14:textId="2A79FA28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47EA08F" w14:textId="28E24121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0AE944CA" w14:textId="3200BCE5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615B69EB" w14:textId="0AFB3637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625B874A" w14:textId="6C61FB45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05F17AA9" w14:textId="1BFB4AC9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1270CD00" w14:textId="0C753386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074649D7" w14:textId="2E8B6C63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35C9DD0B" w14:textId="1C31C8FD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3CF84B28" w14:textId="1C680EAE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5F07F82F" w14:textId="4FC90E25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6F3090EF" w14:textId="35350574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4E1F0AE2" w14:textId="17F14E7B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1F5C7803" w14:textId="3974CED3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512F5648" w14:textId="200DFBFF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5389386E" w14:textId="5246C926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009F93F2" w14:textId="04FB55ED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391C229E" w14:textId="0768CB3F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5A49DAD2" w14:textId="5E5C8733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3A8F93DD" w14:textId="3D83B963" w:rsidR="00726052" w:rsidRDefault="00726052" w:rsidP="00726052">
      <w:pPr>
        <w:rPr>
          <w:sz w:val="37"/>
          <w:szCs w:val="37"/>
        </w:rPr>
      </w:pPr>
      <w:r w:rsidRPr="000C61CF">
        <w:rPr>
          <w:sz w:val="37"/>
          <w:szCs w:val="37"/>
        </w:rPr>
        <w:lastRenderedPageBreak/>
        <w:t xml:space="preserve">Experiment </w:t>
      </w:r>
      <w:r>
        <w:rPr>
          <w:sz w:val="37"/>
          <w:szCs w:val="37"/>
        </w:rPr>
        <w:t>5.1</w:t>
      </w:r>
      <w:r>
        <w:rPr>
          <w:sz w:val="37"/>
          <w:szCs w:val="37"/>
        </w:rPr>
        <w:t>:</w:t>
      </w:r>
    </w:p>
    <w:p w14:paraId="1EBB925C" w14:textId="31286AF7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  <w:r w:rsidRPr="00726052">
        <w:rPr>
          <w:rFonts w:ascii="Times New Roman" w:hAnsi="Times New Roman" w:cs="Times New Roman"/>
          <w:sz w:val="25"/>
          <w:szCs w:val="25"/>
        </w:rPr>
        <w:t>Write python programs in various modes and printing and assigning values assigned to the variables</w:t>
      </w:r>
    </w:p>
    <w:p w14:paraId="6FA1708E" w14:textId="1F67F2C5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71D93AB7" w14:textId="35AE85CD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034FE51D" w14:textId="2B1542A2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69AA0410" w14:textId="3A6AC808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D88BC2A" w14:textId="71A76841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3E576D04" w14:textId="3AFDFF68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3D3C012A" w14:textId="42056D91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65492E30" w14:textId="437DD176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4CD97688" w14:textId="4DA51101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508A25C9" w14:textId="5ED8625D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E427B87" w14:textId="4789B98B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099FD8A0" w14:textId="54461E68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1096309" w14:textId="00290F4A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423C3424" w14:textId="1AA93401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683CD3F1" w14:textId="009BACA1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6F3A5B6D" w14:textId="2CD2549E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1C0505B2" w14:textId="07B83E68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423ECCDC" w14:textId="7E45ECC9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5B99C531" w14:textId="352ED17A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602705A4" w14:textId="541059FD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125930F4" w14:textId="02B7C5A7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5F26564E" w14:textId="5CC9E8D8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48F696A3" w14:textId="77777777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453A5B14" w14:textId="6AC4D78B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1C8DE210" w14:textId="0A264F51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7ABD7F2F" w14:textId="52C52715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707937F4" w14:textId="756477FC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A5BF190" w14:textId="244EF443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03FD64BE" w14:textId="36FDC1D5" w:rsidR="00726052" w:rsidRDefault="00726052" w:rsidP="00726052"/>
    <w:p w14:paraId="4001E152" w14:textId="232DD192" w:rsidR="00726052" w:rsidRDefault="00726052" w:rsidP="00726052"/>
    <w:p w14:paraId="2FCD8C28" w14:textId="7B86A442" w:rsidR="00726052" w:rsidRDefault="00726052" w:rsidP="00726052"/>
    <w:p w14:paraId="77586DFC" w14:textId="1680600D" w:rsidR="00726052" w:rsidRDefault="00726052" w:rsidP="00726052"/>
    <w:p w14:paraId="55F17DCE" w14:textId="2C7432AF" w:rsidR="00726052" w:rsidRDefault="00726052" w:rsidP="00726052"/>
    <w:p w14:paraId="00C93E2B" w14:textId="43629BE3" w:rsidR="00726052" w:rsidRDefault="00726052" w:rsidP="00726052"/>
    <w:p w14:paraId="39032A02" w14:textId="496F6C29" w:rsidR="00726052" w:rsidRDefault="00726052" w:rsidP="00726052"/>
    <w:p w14:paraId="52954E24" w14:textId="44E38E79" w:rsidR="00726052" w:rsidRDefault="00726052" w:rsidP="00726052"/>
    <w:p w14:paraId="68DD982A" w14:textId="016BE5B5" w:rsidR="00726052" w:rsidRDefault="00726052" w:rsidP="00726052"/>
    <w:p w14:paraId="235802F5" w14:textId="02763F4F" w:rsidR="00726052" w:rsidRDefault="00726052" w:rsidP="00726052"/>
    <w:p w14:paraId="0D677190" w14:textId="547C5175" w:rsidR="00726052" w:rsidRDefault="00726052" w:rsidP="00726052"/>
    <w:p w14:paraId="404DC7D0" w14:textId="02F751AE" w:rsidR="00726052" w:rsidRDefault="00726052" w:rsidP="00726052"/>
    <w:p w14:paraId="65052EE4" w14:textId="12E4C0E4" w:rsidR="00726052" w:rsidRDefault="00726052" w:rsidP="00726052"/>
    <w:p w14:paraId="6CC8B00F" w14:textId="6A17295B" w:rsidR="00726052" w:rsidRDefault="00726052" w:rsidP="00726052"/>
    <w:p w14:paraId="159A7648" w14:textId="61B8630C" w:rsidR="00726052" w:rsidRDefault="00726052" w:rsidP="00726052"/>
    <w:p w14:paraId="79BCBAB8" w14:textId="58540C3E" w:rsidR="00726052" w:rsidRDefault="00726052" w:rsidP="00726052"/>
    <w:p w14:paraId="2B6699D7" w14:textId="1A28957D" w:rsidR="00726052" w:rsidRDefault="00726052" w:rsidP="00726052"/>
    <w:p w14:paraId="21FBA1B9" w14:textId="4D77EA5B" w:rsidR="00726052" w:rsidRDefault="00726052" w:rsidP="00726052"/>
    <w:p w14:paraId="0C668F16" w14:textId="558BF34B" w:rsidR="00726052" w:rsidRDefault="00726052" w:rsidP="00726052"/>
    <w:p w14:paraId="750155D7" w14:textId="4F4711E4" w:rsidR="00726052" w:rsidRDefault="00726052" w:rsidP="00726052"/>
    <w:p w14:paraId="5A0CCBB9" w14:textId="2046713D" w:rsidR="00726052" w:rsidRDefault="00726052" w:rsidP="00726052">
      <w:pPr>
        <w:rPr>
          <w:sz w:val="37"/>
          <w:szCs w:val="37"/>
        </w:rPr>
      </w:pPr>
      <w:r w:rsidRPr="000C61CF">
        <w:rPr>
          <w:sz w:val="37"/>
          <w:szCs w:val="37"/>
        </w:rPr>
        <w:lastRenderedPageBreak/>
        <w:t xml:space="preserve">Experiment </w:t>
      </w:r>
      <w:r>
        <w:rPr>
          <w:sz w:val="37"/>
          <w:szCs w:val="37"/>
        </w:rPr>
        <w:t>5.2</w:t>
      </w:r>
      <w:r>
        <w:rPr>
          <w:sz w:val="37"/>
          <w:szCs w:val="37"/>
        </w:rPr>
        <w:t>:</w:t>
      </w:r>
    </w:p>
    <w:p w14:paraId="74862A2C" w14:textId="4972FEEF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  <w:r w:rsidRPr="00726052">
        <w:rPr>
          <w:rFonts w:ascii="Times New Roman" w:hAnsi="Times New Roman" w:cs="Times New Roman"/>
          <w:sz w:val="25"/>
          <w:szCs w:val="25"/>
        </w:rPr>
        <w:t>Write python programs in various modes and printing and assigning values assigned to the variables</w:t>
      </w:r>
    </w:p>
    <w:p w14:paraId="5BAB057E" w14:textId="4AFE977A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40601F5" w14:textId="1585D74B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4AA11011" w14:textId="1FF24261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BE953CA" w14:textId="314029FA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05971B23" w14:textId="10F8D3DA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34E40645" w14:textId="2AD16820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3E944C0C" w14:textId="5A363995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6D4BDF12" w14:textId="12B99C7E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75B5576D" w14:textId="48E7DFA4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027B77EA" w14:textId="55B3FD9C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75152CF4" w14:textId="486A70F8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367CBC53" w14:textId="6A519B02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57B49A48" w14:textId="468F8DFA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0C469726" w14:textId="0B2152CB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1871DBE3" w14:textId="630D5866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12051F18" w14:textId="69868D9E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69F3E58D" w14:textId="4CBA356D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1EA08352" w14:textId="0EDAA9C6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75AFC141" w14:textId="7295E0E2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7AE12B1E" w14:textId="2B402931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57790A0D" w14:textId="598378FA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3C4EA03" w14:textId="54522ABD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6F3E7098" w14:textId="4972728D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46A16476" w14:textId="3897E985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36E66750" w14:textId="4016334A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EBA85CF" w14:textId="44AC2D91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1C5CE593" w14:textId="32E00056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5679A51A" w14:textId="13BFC9B0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3FA9265A" w14:textId="57311420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10DDE9C4" w14:textId="2C5DCB63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5505DDF" w14:textId="172E03BD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5B522753" w14:textId="79BB87CC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A55857C" w14:textId="2DEEC0F0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3B6C7754" w14:textId="4B2A9793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3C05B5DF" w14:textId="421F1330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3D2FF6D9" w14:textId="741DB793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33186CF4" w14:textId="4B188B81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07ACBCEB" w14:textId="08D829D0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67C8CB01" w14:textId="1D20D948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103C528F" w14:textId="753802A6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00CA9E2F" w14:textId="7823188F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75721B96" w14:textId="3599359D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51AAA612" w14:textId="1AB1D8CF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33D72FA1" w14:textId="614AF054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598AEC54" w14:textId="6FD783F2" w:rsidR="00726052" w:rsidRDefault="00726052" w:rsidP="00726052">
      <w:pPr>
        <w:rPr>
          <w:sz w:val="37"/>
          <w:szCs w:val="37"/>
        </w:rPr>
      </w:pPr>
      <w:r w:rsidRPr="000C61CF">
        <w:rPr>
          <w:sz w:val="37"/>
          <w:szCs w:val="37"/>
        </w:rPr>
        <w:lastRenderedPageBreak/>
        <w:t xml:space="preserve">Experiment </w:t>
      </w:r>
      <w:r>
        <w:rPr>
          <w:sz w:val="37"/>
          <w:szCs w:val="37"/>
        </w:rPr>
        <w:t>6.1</w:t>
      </w:r>
      <w:r>
        <w:rPr>
          <w:sz w:val="37"/>
          <w:szCs w:val="37"/>
        </w:rPr>
        <w:t>:</w:t>
      </w:r>
    </w:p>
    <w:p w14:paraId="12F2B33D" w14:textId="39EDDBDE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  <w:r w:rsidRPr="00726052">
        <w:rPr>
          <w:rFonts w:ascii="Times New Roman" w:hAnsi="Times New Roman" w:cs="Times New Roman"/>
          <w:sz w:val="25"/>
          <w:szCs w:val="25"/>
        </w:rPr>
        <w:t>Write python programs in various modes and printing and assigning values assigned to the variables</w:t>
      </w:r>
    </w:p>
    <w:p w14:paraId="75189E59" w14:textId="4C7FC035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5BFD7F1A" w14:textId="2701FE16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127D4C37" w14:textId="6BE192A0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47C2EA41" w14:textId="1BA18945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1F1BE4C0" w14:textId="0C235492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42702F12" w14:textId="64CA8AB2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4937C19B" w14:textId="7B0B2335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7552A887" w14:textId="7F18420B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60AA9BB3" w14:textId="0C241E0A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60A10A59" w14:textId="1D16D253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0F8F7367" w14:textId="0D4AE135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0CAE56DE" w14:textId="1747475C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4895D8E" w14:textId="44D6CEDA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7FCA58DC" w14:textId="10BFDDB2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BA8AD30" w14:textId="0108D4C5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4AD7443C" w14:textId="3F619441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1D815A7B" w14:textId="0678E47F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66E29E5F" w14:textId="1EE2923B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7510B49A" w14:textId="1CED699D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5AF974A4" w14:textId="2EFC91CB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A71E6E6" w14:textId="6EB3CA56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02663BB5" w14:textId="270D48FA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43B55778" w14:textId="1EE96D5D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7C15494C" w14:textId="57A9D182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8D74D75" w14:textId="66C34430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6C1BD89A" w14:textId="03516CC2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65C5F5A9" w14:textId="766E5485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01AD7A64" w14:textId="773CFC68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79AC16D2" w14:textId="59F45C91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0E8FFE45" w14:textId="451A5D81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1F81FFCC" w14:textId="593EF818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5FC09964" w14:textId="7AC98803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073D081" w14:textId="1612B09E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660E6960" w14:textId="51ED68C2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1BD8AF00" w14:textId="62BE4247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38018F3C" w14:textId="2EE0CACA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00D060A2" w14:textId="5517D1A2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0DD22932" w14:textId="52830CF9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089593F0" w14:textId="6D590BBE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0C2462A6" w14:textId="6AE94010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114B83C7" w14:textId="190B1461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591991B9" w14:textId="44F840CC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02DA9CBE" w14:textId="17BBD535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1BEEFDDE" w14:textId="3A8DED30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1A8CB9DE" w14:textId="4FABA41C" w:rsidR="00726052" w:rsidRDefault="00726052" w:rsidP="00726052">
      <w:pPr>
        <w:rPr>
          <w:sz w:val="37"/>
          <w:szCs w:val="37"/>
        </w:rPr>
      </w:pPr>
      <w:r w:rsidRPr="000C61CF">
        <w:rPr>
          <w:sz w:val="37"/>
          <w:szCs w:val="37"/>
        </w:rPr>
        <w:lastRenderedPageBreak/>
        <w:t xml:space="preserve">Experiment </w:t>
      </w:r>
      <w:r>
        <w:rPr>
          <w:sz w:val="37"/>
          <w:szCs w:val="37"/>
        </w:rPr>
        <w:t>6.2</w:t>
      </w:r>
      <w:r>
        <w:rPr>
          <w:sz w:val="37"/>
          <w:szCs w:val="37"/>
        </w:rPr>
        <w:t>:</w:t>
      </w:r>
    </w:p>
    <w:p w14:paraId="71D12579" w14:textId="23C32988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  <w:r w:rsidRPr="00726052">
        <w:rPr>
          <w:rFonts w:ascii="Times New Roman" w:hAnsi="Times New Roman" w:cs="Times New Roman"/>
          <w:sz w:val="25"/>
          <w:szCs w:val="25"/>
        </w:rPr>
        <w:t>Write python programs in various modes and printing and assigning values assigned to the variables</w:t>
      </w:r>
    </w:p>
    <w:p w14:paraId="73321205" w14:textId="62EA2C0C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4CA8A74B" w14:textId="7D26C767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53BCAE7B" w14:textId="087E8C77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79DF544B" w14:textId="07B1C1C0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4962AA02" w14:textId="6920DE99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D08858D" w14:textId="3AF83044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5E606376" w14:textId="32D4A000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20AFCB0" w14:textId="77777777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4EECDFC5" w14:textId="70516879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7E21D6F9" w14:textId="734119BF" w:rsidR="00726052" w:rsidRDefault="00726052" w:rsidP="00726052">
      <w:pPr>
        <w:rPr>
          <w:rFonts w:ascii="Times New Roman" w:hAnsi="Times New Roman" w:cs="Times New Roman"/>
          <w:sz w:val="25"/>
          <w:szCs w:val="25"/>
        </w:rPr>
      </w:pPr>
    </w:p>
    <w:p w14:paraId="2385A801" w14:textId="77777777" w:rsidR="00726052" w:rsidRDefault="00726052" w:rsidP="00726052"/>
    <w:p w14:paraId="2104CAC1" w14:textId="4FE315D2" w:rsidR="00726052" w:rsidRDefault="00726052" w:rsidP="00726052"/>
    <w:p w14:paraId="55C8EC9C" w14:textId="1829F5EA" w:rsidR="00726052" w:rsidRDefault="00726052" w:rsidP="00726052"/>
    <w:p w14:paraId="1CCBD24C" w14:textId="524F819A" w:rsidR="00726052" w:rsidRDefault="00726052" w:rsidP="00726052"/>
    <w:p w14:paraId="4F2BE289" w14:textId="77777777" w:rsidR="00726052" w:rsidRPr="008C0AE1" w:rsidRDefault="00726052" w:rsidP="00726052"/>
    <w:sectPr w:rsidR="00726052" w:rsidRPr="008C0AE1" w:rsidSect="00DB3D32">
      <w:footerReference w:type="default" r:id="rId13"/>
      <w:pgSz w:w="12240" w:h="15840" w:code="1"/>
      <w:pgMar w:top="907" w:right="1191" w:bottom="720" w:left="2098" w:header="720" w:footer="720" w:gutter="79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40F85" w14:textId="77777777" w:rsidR="000D1DE2" w:rsidRDefault="000D1DE2" w:rsidP="00DC5D31">
      <w:r>
        <w:separator/>
      </w:r>
    </w:p>
  </w:endnote>
  <w:endnote w:type="continuationSeparator" w:id="0">
    <w:p w14:paraId="46D771E6" w14:textId="77777777" w:rsidR="000D1DE2" w:rsidRDefault="000D1DE2" w:rsidP="00DC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FFD13" w14:textId="2FB07804" w:rsidR="00DB3D32" w:rsidRPr="00DB3D32" w:rsidRDefault="00DB3D32" w:rsidP="00DB3D32">
    <w:pPr>
      <w:pStyle w:val="Footer"/>
      <w:rPr>
        <w:sz w:val="25"/>
        <w:szCs w:val="25"/>
      </w:rPr>
    </w:pPr>
    <w:r>
      <w:t xml:space="preserve">    </w:t>
    </w:r>
    <w:r w:rsidRPr="00DB3D32">
      <w:rPr>
        <w:sz w:val="25"/>
        <w:szCs w:val="25"/>
      </w:rPr>
      <w:t>Abir Pal || 18BCS2471 || PYTHON LAB || CHANDIGARH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27F8E" w14:textId="77777777" w:rsidR="000D1DE2" w:rsidRDefault="000D1DE2" w:rsidP="00DC5D31">
      <w:r>
        <w:separator/>
      </w:r>
    </w:p>
  </w:footnote>
  <w:footnote w:type="continuationSeparator" w:id="0">
    <w:p w14:paraId="6305CA9A" w14:textId="77777777" w:rsidR="000D1DE2" w:rsidRDefault="000D1DE2" w:rsidP="00DC5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4248E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pStyle w:val="CheckList"/>
      <w:lvlText w:val=""/>
      <w:lvlJc w:val="left"/>
      <w:pPr>
        <w:ind w:left="397" w:hanging="397"/>
      </w:pPr>
      <w:rPr>
        <w:rFonts w:ascii="Symbol" w:hAnsi="Symbol" w:hint="default"/>
        <w:u w:color="35353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2"/>
  </w:num>
  <w:num w:numId="5">
    <w:abstractNumId w:val="15"/>
  </w:num>
  <w:num w:numId="6">
    <w:abstractNumId w:val="16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removePersonalInformation/>
  <w:removeDateAndTime/>
  <w:proofState w:spelling="clean" w:grammar="clean"/>
  <w:attachedTemplate r:id="rId1"/>
  <w:stylePaneFormatFilter w:val="5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1C"/>
    <w:rsid w:val="00032177"/>
    <w:rsid w:val="000B3E71"/>
    <w:rsid w:val="000C61CF"/>
    <w:rsid w:val="000D1DE2"/>
    <w:rsid w:val="000F23C5"/>
    <w:rsid w:val="000F44BA"/>
    <w:rsid w:val="00115B37"/>
    <w:rsid w:val="001E1A76"/>
    <w:rsid w:val="00201AED"/>
    <w:rsid w:val="00245AA2"/>
    <w:rsid w:val="002D03A2"/>
    <w:rsid w:val="00316893"/>
    <w:rsid w:val="00333781"/>
    <w:rsid w:val="00354439"/>
    <w:rsid w:val="003836D8"/>
    <w:rsid w:val="003B7552"/>
    <w:rsid w:val="003C602C"/>
    <w:rsid w:val="003C6F53"/>
    <w:rsid w:val="00415899"/>
    <w:rsid w:val="00425288"/>
    <w:rsid w:val="0044751C"/>
    <w:rsid w:val="00481BDF"/>
    <w:rsid w:val="004839FF"/>
    <w:rsid w:val="004B123B"/>
    <w:rsid w:val="004E3264"/>
    <w:rsid w:val="00527480"/>
    <w:rsid w:val="00551E08"/>
    <w:rsid w:val="005618A8"/>
    <w:rsid w:val="005640E4"/>
    <w:rsid w:val="005755E1"/>
    <w:rsid w:val="006B4992"/>
    <w:rsid w:val="006E3C43"/>
    <w:rsid w:val="006F220A"/>
    <w:rsid w:val="00713D96"/>
    <w:rsid w:val="00716614"/>
    <w:rsid w:val="00721E9B"/>
    <w:rsid w:val="00726052"/>
    <w:rsid w:val="00761D56"/>
    <w:rsid w:val="00774456"/>
    <w:rsid w:val="0079681F"/>
    <w:rsid w:val="007F4E64"/>
    <w:rsid w:val="008121DA"/>
    <w:rsid w:val="008351AF"/>
    <w:rsid w:val="008424EB"/>
    <w:rsid w:val="00844343"/>
    <w:rsid w:val="008C0AE1"/>
    <w:rsid w:val="00925CF7"/>
    <w:rsid w:val="009A12CB"/>
    <w:rsid w:val="009B61C4"/>
    <w:rsid w:val="009D044D"/>
    <w:rsid w:val="00A025D4"/>
    <w:rsid w:val="00A05B52"/>
    <w:rsid w:val="00A55C79"/>
    <w:rsid w:val="00A64A0F"/>
    <w:rsid w:val="00AA4C70"/>
    <w:rsid w:val="00AC7125"/>
    <w:rsid w:val="00AD4C84"/>
    <w:rsid w:val="00AD5B55"/>
    <w:rsid w:val="00AE7331"/>
    <w:rsid w:val="00B14394"/>
    <w:rsid w:val="00B26E49"/>
    <w:rsid w:val="00BA5D93"/>
    <w:rsid w:val="00BA681C"/>
    <w:rsid w:val="00BB33CE"/>
    <w:rsid w:val="00BE6B62"/>
    <w:rsid w:val="00C6523B"/>
    <w:rsid w:val="00C85B00"/>
    <w:rsid w:val="00CA7602"/>
    <w:rsid w:val="00CB6656"/>
    <w:rsid w:val="00CD2808"/>
    <w:rsid w:val="00DB3D32"/>
    <w:rsid w:val="00DC3010"/>
    <w:rsid w:val="00DC5D31"/>
    <w:rsid w:val="00E368C0"/>
    <w:rsid w:val="00E436E9"/>
    <w:rsid w:val="00E5035D"/>
    <w:rsid w:val="00E615E1"/>
    <w:rsid w:val="00EA784E"/>
    <w:rsid w:val="00EB50F0"/>
    <w:rsid w:val="00ED5FDF"/>
    <w:rsid w:val="00F50B25"/>
    <w:rsid w:val="00F74868"/>
    <w:rsid w:val="00FA44EA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DEB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C0AE1"/>
  </w:style>
  <w:style w:type="paragraph" w:styleId="Heading1">
    <w:name w:val="heading 1"/>
    <w:basedOn w:val="Normal"/>
    <w:link w:val="Heading1Char"/>
    <w:uiPriority w:val="9"/>
    <w:rsid w:val="001E1A76"/>
    <w:pPr>
      <w:jc w:val="center"/>
      <w:outlineLvl w:val="0"/>
    </w:pPr>
    <w:rPr>
      <w:b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79681F"/>
    <w:pPr>
      <w:ind w:left="720"/>
      <w:contextualSpacing/>
    </w:pPr>
  </w:style>
  <w:style w:type="table" w:styleId="TableGrid">
    <w:name w:val="Table Grid"/>
    <w:basedOn w:val="TableNormal"/>
    <w:uiPriority w:val="5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rsid w:val="001E1A76"/>
    <w:pPr>
      <w:spacing w:before="240" w:after="240"/>
      <w:ind w:left="173"/>
      <w:contextualSpacing/>
    </w:pPr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C0AE1"/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paragraph" w:customStyle="1" w:styleId="CheckList">
    <w:name w:val="CheckList"/>
    <w:basedOn w:val="ListParagraph"/>
    <w:semiHidden/>
    <w:qFormat/>
    <w:rsid w:val="00716614"/>
    <w:pPr>
      <w:numPr>
        <w:numId w:val="1"/>
      </w:numPr>
      <w:spacing w:before="120"/>
    </w:pPr>
    <w:rPr>
      <w:rFonts w:cs="Tahoma"/>
    </w:rPr>
  </w:style>
  <w:style w:type="character" w:styleId="Strong">
    <w:name w:val="Strong"/>
    <w:basedOn w:val="DefaultParagraphFont"/>
    <w:uiPriority w:val="22"/>
    <w:semiHidden/>
    <w:qFormat/>
    <w:rsid w:val="004839FF"/>
    <w:rPr>
      <w:rFonts w:asciiTheme="majorHAnsi" w:hAnsiTheme="majorHAnsi"/>
      <w:b/>
      <w:bCs/>
      <w:color w:val="21807D" w:themeColor="accent2"/>
    </w:rPr>
  </w:style>
  <w:style w:type="character" w:styleId="Emphasis">
    <w:name w:val="Emphasis"/>
    <w:basedOn w:val="DefaultParagraphFont"/>
    <w:uiPriority w:val="20"/>
    <w:semiHidden/>
    <w:qFormat/>
    <w:rsid w:val="00B26E49"/>
    <w:rPr>
      <w:i w:val="0"/>
      <w:iCs/>
      <w:sz w:val="24"/>
    </w:rPr>
  </w:style>
  <w:style w:type="character" w:styleId="IntenseEmphasis">
    <w:name w:val="Intense Emphasis"/>
    <w:basedOn w:val="DefaultParagraphFont"/>
    <w:uiPriority w:val="21"/>
    <w:semiHidden/>
    <w:rsid w:val="00DC5D31"/>
    <w:rPr>
      <w:i/>
      <w:iCs/>
      <w:color w:val="000000" w:themeColor="text1"/>
    </w:rPr>
  </w:style>
  <w:style w:type="paragraph" w:styleId="NoSpacing">
    <w:name w:val="No Spacing"/>
    <w:uiPriority w:val="1"/>
    <w:semiHidden/>
    <w:qFormat/>
    <w:rsid w:val="00DC5D31"/>
    <w:rPr>
      <w:color w:val="000000" w:themeColor="text1"/>
    </w:rPr>
  </w:style>
  <w:style w:type="paragraph" w:styleId="Header">
    <w:name w:val="header"/>
    <w:basedOn w:val="Normal"/>
    <w:link w:val="HeaderChar"/>
    <w:uiPriority w:val="99"/>
    <w:rsid w:val="001E1A76"/>
    <w:pPr>
      <w:tabs>
        <w:tab w:val="center" w:pos="4680"/>
        <w:tab w:val="right" w:pos="9360"/>
      </w:tabs>
    </w:pPr>
    <w:rPr>
      <w:i/>
      <w:color w:val="353535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E1A76"/>
    <w:rPr>
      <w:i/>
      <w:color w:val="353535" w:themeColor="text2"/>
    </w:rPr>
  </w:style>
  <w:style w:type="paragraph" w:styleId="Footer">
    <w:name w:val="footer"/>
    <w:basedOn w:val="Normal"/>
    <w:link w:val="Footer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A76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E6B62"/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E1A76"/>
    <w:rPr>
      <w:b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1E1A76"/>
    <w:rPr>
      <w:color w:val="808080"/>
    </w:rPr>
  </w:style>
  <w:style w:type="paragraph" w:styleId="ListNumber">
    <w:name w:val="List Number"/>
    <w:basedOn w:val="Normal"/>
    <w:uiPriority w:val="98"/>
    <w:qFormat/>
    <w:rsid w:val="008C0AE1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ir\AppData\Roaming\Microsoft\Templates\Reading%20log.dotx" TargetMode="External"/></Relationships>
</file>

<file path=word/theme/theme1.xml><?xml version="1.0" encoding="utf-8"?>
<a:theme xmlns:a="http://schemas.openxmlformats.org/drawingml/2006/main" name="Documents-2">
  <a:themeElements>
    <a:clrScheme name="Custom 4">
      <a:dk1>
        <a:srgbClr val="000000"/>
      </a:dk1>
      <a:lt1>
        <a:srgbClr val="FFFFFF"/>
      </a:lt1>
      <a:dk2>
        <a:srgbClr val="353535"/>
      </a:dk2>
      <a:lt2>
        <a:srgbClr val="E8E8E8"/>
      </a:lt2>
      <a:accent1>
        <a:srgbClr val="147ABD"/>
      </a:accent1>
      <a:accent2>
        <a:srgbClr val="21807D"/>
      </a:accent2>
      <a:accent3>
        <a:srgbClr val="3E8429"/>
      </a:accent3>
      <a:accent4>
        <a:srgbClr val="C54F42"/>
      </a:accent4>
      <a:accent5>
        <a:srgbClr val="BD4F87"/>
      </a:accent5>
      <a:accent6>
        <a:srgbClr val="EDAF2C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17893-AD65-4EF4-9FBD-2C7AAFF1E4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2CB6A1-1702-44E1-82FA-8E268EC99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934B29-F8ED-4074-9B1B-12C0FE518D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D0BC02D9-390A-49ED-A5F3-C36D161C9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Reading log</Template>
  <TotalTime>0</TotalTime>
  <Pages>11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2020-02-28T14:44:00Z</dcterms:created>
  <dcterms:modified xsi:type="dcterms:W3CDTF">2020-03-01T13:06:00Z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